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4B04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有课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CC67BF7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58EB6AF" w14:textId="77777777" w:rsidR="00CC5653" w:rsidRDefault="00CC5653">
      <w:pPr>
        <w:pStyle w:val="ab"/>
        <w:jc w:val="right"/>
      </w:pPr>
    </w:p>
    <w:p w14:paraId="1F0311A5" w14:textId="77777777" w:rsidR="00CC5653" w:rsidRDefault="00F75E5E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0.2</w:t>
      </w:r>
      <w:r>
        <w:rPr>
          <w:rFonts w:ascii="Arial" w:hAnsi="Arial"/>
          <w:sz w:val="28"/>
        </w:rPr>
        <w:t>&gt;</w:t>
      </w:r>
    </w:p>
    <w:p w14:paraId="53C8B803" w14:textId="77777777" w:rsidR="00CC5653" w:rsidRDefault="00CC5653">
      <w:pPr>
        <w:pStyle w:val="InfoBlue"/>
      </w:pPr>
    </w:p>
    <w:p w14:paraId="56483975" w14:textId="77777777" w:rsidR="00CC5653" w:rsidRDefault="00CC5653">
      <w:pPr>
        <w:pStyle w:val="InfoBlue"/>
      </w:pPr>
    </w:p>
    <w:p w14:paraId="2BD12CB3" w14:textId="77777777" w:rsidR="00CC5653" w:rsidRDefault="00F75E5E">
      <w:pPr>
        <w:pStyle w:val="ab"/>
      </w:pPr>
      <w:r>
        <w:rPr>
          <w:rFonts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C5653" w14:paraId="4ABBC4D0" w14:textId="77777777">
        <w:tc>
          <w:tcPr>
            <w:tcW w:w="2304" w:type="dxa"/>
          </w:tcPr>
          <w:p w14:paraId="12AC97C9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247BBD0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4FCBA1C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7C89B5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C5653" w14:paraId="099AB8F6" w14:textId="77777777">
        <w:tc>
          <w:tcPr>
            <w:tcW w:w="2304" w:type="dxa"/>
          </w:tcPr>
          <w:p w14:paraId="207A3429" w14:textId="0CAA08A6" w:rsidR="00CC5653" w:rsidRDefault="00F75E5E">
            <w:pPr>
              <w:pStyle w:val="Tabletext"/>
            </w:pPr>
            <w:r>
              <w:rPr>
                <w:rFonts w:hint="eastAsia"/>
              </w:rPr>
              <w:t>2019.</w:t>
            </w:r>
            <w:r w:rsidR="00C73AA5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C73AA5">
              <w:rPr>
                <w:rFonts w:hint="eastAsia"/>
              </w:rPr>
              <w:t>1</w:t>
            </w:r>
          </w:p>
        </w:tc>
        <w:tc>
          <w:tcPr>
            <w:tcW w:w="1152" w:type="dxa"/>
          </w:tcPr>
          <w:p w14:paraId="0B2FBF25" w14:textId="7CF19A7D" w:rsidR="00CC5653" w:rsidRDefault="00F75E5E">
            <w:pPr>
              <w:pStyle w:val="Tabletext"/>
            </w:pPr>
            <w:r>
              <w:rPr>
                <w:rFonts w:hint="eastAsia"/>
              </w:rPr>
              <w:t>0.</w:t>
            </w:r>
            <w:r w:rsidR="00C73AA5">
              <w:rPr>
                <w:rFonts w:hint="eastAsia"/>
              </w:rPr>
              <w:t>6</w:t>
            </w:r>
          </w:p>
        </w:tc>
        <w:tc>
          <w:tcPr>
            <w:tcW w:w="3744" w:type="dxa"/>
          </w:tcPr>
          <w:p w14:paraId="41C4B566" w14:textId="0640A5AE" w:rsidR="00CC5653" w:rsidRDefault="00F75E5E">
            <w:pPr>
              <w:pStyle w:val="Tabletext"/>
            </w:pPr>
            <w:r>
              <w:rPr>
                <w:rFonts w:hint="eastAsia"/>
              </w:rPr>
              <w:t>迭代</w:t>
            </w:r>
            <w:r w:rsidR="00C73AA5">
              <w:rPr>
                <w:rFonts w:hint="eastAsia"/>
              </w:rPr>
              <w:t>三</w:t>
            </w:r>
            <w:r>
              <w:rPr>
                <w:rFonts w:hint="eastAsia"/>
              </w:rPr>
              <w:t>评审</w:t>
            </w:r>
          </w:p>
        </w:tc>
        <w:tc>
          <w:tcPr>
            <w:tcW w:w="2304" w:type="dxa"/>
          </w:tcPr>
          <w:p w14:paraId="326FE46B" w14:textId="07FDA512" w:rsidR="00CC5653" w:rsidRDefault="004058EB">
            <w:pPr>
              <w:pStyle w:val="Tabletext"/>
            </w:pPr>
            <w:r>
              <w:rPr>
                <w:rFonts w:hint="eastAsia"/>
              </w:rPr>
              <w:t>朱朝阳</w:t>
            </w:r>
          </w:p>
        </w:tc>
      </w:tr>
      <w:tr w:rsidR="00CC5653" w14:paraId="41749AB1" w14:textId="77777777">
        <w:tc>
          <w:tcPr>
            <w:tcW w:w="2304" w:type="dxa"/>
          </w:tcPr>
          <w:p w14:paraId="0FB671EA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653CC87D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7E4633C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FBFF05B" w14:textId="77777777" w:rsidR="00CC5653" w:rsidRDefault="00CC5653">
            <w:pPr>
              <w:pStyle w:val="Tabletext"/>
            </w:pPr>
          </w:p>
        </w:tc>
      </w:tr>
      <w:tr w:rsidR="00CC5653" w14:paraId="569B6BAB" w14:textId="77777777">
        <w:tc>
          <w:tcPr>
            <w:tcW w:w="2304" w:type="dxa"/>
          </w:tcPr>
          <w:p w14:paraId="315F44A7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2ED99808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CAA2AD1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573991CE" w14:textId="77777777" w:rsidR="00CC5653" w:rsidRDefault="00CC5653">
            <w:pPr>
              <w:pStyle w:val="Tabletext"/>
            </w:pPr>
          </w:p>
        </w:tc>
      </w:tr>
      <w:tr w:rsidR="00CC5653" w14:paraId="526F0AAE" w14:textId="77777777">
        <w:tc>
          <w:tcPr>
            <w:tcW w:w="2304" w:type="dxa"/>
          </w:tcPr>
          <w:p w14:paraId="237E652D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42FC31F6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0157033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17E3975" w14:textId="77777777" w:rsidR="00CC5653" w:rsidRDefault="00CC5653">
            <w:pPr>
              <w:pStyle w:val="Tabletext"/>
            </w:pPr>
          </w:p>
        </w:tc>
      </w:tr>
    </w:tbl>
    <w:p w14:paraId="08F99280" w14:textId="77777777" w:rsidR="00CC5653" w:rsidRDefault="00CC5653"/>
    <w:p w14:paraId="6975F171" w14:textId="77777777" w:rsidR="00CC5653" w:rsidRDefault="00F75E5E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CBC7E0D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 w14:paraId="163C982F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 w14:paraId="2DA70670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 w14:paraId="7BAEB579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 w14:paraId="7874EB66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 w14:paraId="38779F6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 w14:paraId="602B8CF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 w14:paraId="01CC7378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 w14:paraId="1B7686DB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 w14:paraId="2D20453F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 w14:paraId="4A0D4985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 w14:paraId="7ACA3FAA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 w14:paraId="3BF9607B" w14:textId="77777777" w:rsidR="00CC5653" w:rsidRDefault="00F75E5E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68F7351C" w14:textId="77777777" w:rsidR="00CC5653" w:rsidRDefault="00F75E5E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6EBD589F" w14:textId="77777777" w:rsidR="00CC5653" w:rsidRDefault="00F75E5E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70FDC9B7" w14:textId="77777777" w:rsidR="00CC5653" w:rsidRDefault="00F75E5E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330585B" w14:textId="77777777" w:rsidR="00CC5653" w:rsidRDefault="00F75E5E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14:paraId="00BA840A" w14:textId="77777777" w:rsidR="00CC5653" w:rsidRDefault="00F75E5E">
      <w:pPr>
        <w:ind w:firstLine="720"/>
      </w:pPr>
      <w:r>
        <w:rPr>
          <w:rFonts w:hint="eastAsia"/>
        </w:rPr>
        <w:t>1.有课立项建议书，C18-有课小组</w:t>
      </w:r>
    </w:p>
    <w:p w14:paraId="0E68131B" w14:textId="77777777" w:rsidR="00CC5653" w:rsidRDefault="00F75E5E">
      <w:pPr>
        <w:pStyle w:val="a5"/>
      </w:pPr>
      <w:r>
        <w:rPr>
          <w:rFonts w:hint="eastAsia"/>
        </w:rPr>
        <w:t>2.有课需求规约，C18-有课小组</w:t>
      </w:r>
    </w:p>
    <w:p w14:paraId="49B1B160" w14:textId="77777777" w:rsidR="00CC5653" w:rsidRDefault="00F75E5E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14:paraId="40EE888E" w14:textId="77777777" w:rsidR="00CC5653" w:rsidRDefault="00F75E5E">
      <w:pPr>
        <w:pStyle w:val="a5"/>
        <w:rPr>
          <w:rFonts w:ascii="Times New Roman"/>
        </w:rPr>
      </w:pPr>
      <w:r>
        <w:rPr>
          <w:rFonts w:ascii="Times New Roman" w:hint="eastAsia"/>
        </w:rPr>
        <w:t>本章是对软件架构的用例视图的描述。</w:t>
      </w:r>
    </w:p>
    <w:p w14:paraId="19F9751F" w14:textId="77777777" w:rsidR="00CC5653" w:rsidRDefault="00F75E5E">
      <w:pPr>
        <w:pStyle w:val="2"/>
        <w:ind w:left="0" w:firstLine="0"/>
      </w:pPr>
      <w:r>
        <w:rPr>
          <w:rFonts w:hint="eastAsia"/>
        </w:rPr>
        <w:lastRenderedPageBreak/>
        <w:t xml:space="preserve">         主要用例</w:t>
      </w:r>
    </w:p>
    <w:p w14:paraId="120EEF52" w14:textId="77777777" w:rsidR="00CC5653" w:rsidRDefault="00F75E5E">
      <w:pPr>
        <w:pStyle w:val="2"/>
        <w:numPr>
          <w:ilvl w:val="1"/>
          <w:numId w:val="0"/>
        </w:numPr>
        <w:ind w:firstLine="720"/>
      </w:pPr>
      <w:r>
        <w:rPr>
          <w:rFonts w:hAnsi="宋体" w:cs="宋体"/>
          <w:noProof/>
          <w:sz w:val="24"/>
          <w:szCs w:val="24"/>
          <w:lang w:bidi="ar"/>
        </w:rPr>
        <w:drawing>
          <wp:inline distT="0" distB="0" distL="114300" distR="114300" wp14:anchorId="73B9CE35" wp14:editId="3A28B88C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FD416" w14:textId="77777777" w:rsidR="00CC5653" w:rsidRDefault="00CC5653">
      <w:pPr>
        <w:ind w:left="2160" w:firstLine="720"/>
      </w:pPr>
    </w:p>
    <w:p w14:paraId="2E782BC8" w14:textId="77777777" w:rsidR="00CC5653" w:rsidRDefault="00F75E5E">
      <w:pPr>
        <w:ind w:left="2160" w:firstLine="720"/>
      </w:pPr>
      <w:r>
        <w:rPr>
          <w:rFonts w:hint="eastAsia"/>
        </w:rPr>
        <w:t>图1 有课系统用例图</w:t>
      </w:r>
    </w:p>
    <w:p w14:paraId="53345EB0" w14:textId="77777777" w:rsidR="00CC5653" w:rsidRDefault="00F75E5E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14:paraId="1B216746" w14:textId="77777777" w:rsidR="00CC5653" w:rsidRDefault="00F75E5E">
      <w:pPr>
        <w:pStyle w:val="a5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 w14:paraId="6B839A08" w14:textId="77777777" w:rsidR="00CC5653" w:rsidRDefault="00F75E5E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14:paraId="32B90830" w14:textId="77777777" w:rsidR="00CC5653" w:rsidRDefault="00F75E5E">
      <w:pPr>
        <w:pStyle w:val="a5"/>
      </w:pPr>
      <w:r>
        <w:rPr>
          <w:rFonts w:hint="eastAsia"/>
          <w:noProof/>
        </w:rPr>
        <w:drawing>
          <wp:inline distT="0" distB="0" distL="114300" distR="114300" wp14:anchorId="473C9EE9" wp14:editId="7BA9387E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E6D6" w14:textId="77777777" w:rsidR="00CC5653" w:rsidRDefault="00F75E5E">
      <w:pPr>
        <w:pStyle w:val="a5"/>
      </w:pPr>
      <w:r>
        <w:rPr>
          <w:rFonts w:hint="eastAsia"/>
        </w:rPr>
        <w:t>有课系统的逻辑视图主要由三层组成，分别是Application层,Business Service层和Middle层。</w:t>
      </w:r>
    </w:p>
    <w:p w14:paraId="4F5391EF" w14:textId="77777777" w:rsidR="00CC5653" w:rsidRDefault="00F75E5E">
      <w:pPr>
        <w:pStyle w:val="a5"/>
      </w:pPr>
      <w:r>
        <w:rPr>
          <w:rFonts w:hint="eastAsia"/>
        </w:rPr>
        <w:t>Application层主要由相应用户请求的各种controller组成，它会调用Bussiness Service层中的函数进行业务逻辑处理，同时将处理结果以json形式返回给用户。</w:t>
      </w:r>
    </w:p>
    <w:p w14:paraId="541250C5" w14:textId="77777777" w:rsidR="00CC5653" w:rsidRDefault="00F75E5E">
      <w:pPr>
        <w:pStyle w:val="a5"/>
      </w:pPr>
      <w:r>
        <w:rPr>
          <w:rFonts w:hint="eastAsia"/>
        </w:rPr>
        <w:t>Bussiness Service层主要完成实际的业务逻辑，同时包括与数据库表OR映射的entiry类，以及访问数据库的repository层，和封装数据库的dao层。</w:t>
      </w:r>
    </w:p>
    <w:p w14:paraId="5DB17253" w14:textId="77777777" w:rsidR="00CC5653" w:rsidRDefault="00F75E5E">
      <w:pPr>
        <w:pStyle w:val="a5"/>
      </w:pPr>
      <w:r>
        <w:rPr>
          <w:rFonts w:hint="eastAsia"/>
        </w:rPr>
        <w:t>Middle层为开发过程中用到的函数库。</w:t>
      </w:r>
    </w:p>
    <w:p w14:paraId="7B7BD568" w14:textId="77777777" w:rsidR="00CC5653" w:rsidRDefault="00F75E5E">
      <w:pPr>
        <w:pStyle w:val="2"/>
      </w:pPr>
      <w:r>
        <w:rPr>
          <w:rFonts w:hint="eastAsia"/>
        </w:rPr>
        <w:lastRenderedPageBreak/>
        <w:t>Application层</w:t>
      </w:r>
    </w:p>
    <w:p w14:paraId="58B6EF44" w14:textId="7A12F55C" w:rsidR="00CC5653" w:rsidRDefault="00760467" w:rsidP="00760467">
      <w:pPr>
        <w:pStyle w:val="2"/>
        <w:numPr>
          <w:ilvl w:val="1"/>
          <w:numId w:val="0"/>
        </w:numPr>
        <w:ind w:left="720" w:hanging="720"/>
      </w:pPr>
      <w:r>
        <w:rPr>
          <w:noProof/>
          <w:snapToGrid/>
        </w:rPr>
        <w:drawing>
          <wp:inline distT="0" distB="0" distL="0" distR="0" wp14:anchorId="445BB8DE" wp14:editId="3F68DCF8">
            <wp:extent cx="5943600" cy="3119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089" w14:textId="65AF419D" w:rsidR="00CC5653" w:rsidRDefault="00F75E5E">
      <w:pPr>
        <w:pStyle w:val="a5"/>
        <w:ind w:left="0"/>
      </w:pPr>
      <w:r>
        <w:rPr>
          <w:rFonts w:hint="eastAsia"/>
        </w:rPr>
        <w:t>Application主要</w:t>
      </w:r>
      <w:r w:rsidR="00C84EB9">
        <w:rPr>
          <w:rFonts w:hint="eastAsia"/>
        </w:rPr>
        <w:t xml:space="preserve"> </w:t>
      </w:r>
      <w:r w:rsidR="00E77C41">
        <w:rPr>
          <w:rFonts w:hint="eastAsia"/>
        </w:rPr>
        <w:t>10</w:t>
      </w:r>
      <w:r w:rsidR="00C84EB9">
        <w:t xml:space="preserve"> </w:t>
      </w:r>
      <w:r>
        <w:rPr>
          <w:rFonts w:hint="eastAsia"/>
        </w:rPr>
        <w:t>个子包组成，分别为UserController,</w:t>
      </w:r>
      <w:r w:rsidR="00C84EB9">
        <w:t xml:space="preserve"> </w:t>
      </w:r>
      <w:r>
        <w:rPr>
          <w:rFonts w:hint="eastAsia"/>
        </w:rPr>
        <w:t>CourseController,</w:t>
      </w:r>
      <w:r w:rsidR="00C84EB9">
        <w:t xml:space="preserve"> </w:t>
      </w:r>
      <w:r>
        <w:rPr>
          <w:rFonts w:hint="eastAsia"/>
        </w:rPr>
        <w:t>JaccountController</w:t>
      </w:r>
      <w:r w:rsidR="00C84EB9">
        <w:rPr>
          <w:rFonts w:hint="eastAsia"/>
        </w:rPr>
        <w:t xml:space="preserve">， </w:t>
      </w:r>
      <w:r w:rsidR="00C84EB9">
        <w:t>ReportController, TimeController, CourseCommentController, CourseEvaluateController, CourseGreatMomentController, CourseQuestionController</w:t>
      </w:r>
      <w:r w:rsidR="00E77C41">
        <w:rPr>
          <w:rFonts w:hint="eastAsia"/>
        </w:rPr>
        <w:t>，CourseRecommendController</w:t>
      </w:r>
      <w:r>
        <w:rPr>
          <w:rFonts w:hint="eastAsia"/>
        </w:rPr>
        <w:t>。</w:t>
      </w:r>
    </w:p>
    <w:p w14:paraId="6E2BE615" w14:textId="2526981C" w:rsidR="006F599C" w:rsidRDefault="00F75E5E">
      <w:pPr>
        <w:pStyle w:val="a5"/>
        <w:ind w:left="0"/>
        <w:rPr>
          <w:rFonts w:hint="eastAsia"/>
        </w:rPr>
      </w:pPr>
      <w:r>
        <w:rPr>
          <w:rFonts w:hint="eastAsia"/>
        </w:rPr>
        <w:t>UserController包主要包含loginController,specificController</w:t>
      </w:r>
      <w:r w:rsidR="006F599C">
        <w:rPr>
          <w:rFonts w:hint="eastAsia"/>
        </w:rPr>
        <w:t>，banController，unban</w:t>
      </w:r>
      <w:r w:rsidR="006F599C">
        <w:t>Controller,allController</w:t>
      </w:r>
    </w:p>
    <w:p w14:paraId="10B4A9CA" w14:textId="31D8E5D5" w:rsidR="00CC5653" w:rsidRDefault="00F75E5E">
      <w:pPr>
        <w:pStyle w:val="a5"/>
        <w:ind w:left="0"/>
      </w:pPr>
      <w:r>
        <w:rPr>
          <w:rFonts w:hint="eastAsia"/>
        </w:rPr>
        <w:t>CourseController包主要包含updateCourseController,</w:t>
      </w:r>
      <w:r w:rsidR="00C84EB9">
        <w:t xml:space="preserve"> </w:t>
      </w:r>
      <w:r>
        <w:rPr>
          <w:rFonts w:hint="eastAsia"/>
        </w:rPr>
        <w:t>searchCourseController,</w:t>
      </w:r>
      <w:r w:rsidR="00C84EB9">
        <w:t xml:space="preserve"> </w:t>
      </w:r>
      <w:r>
        <w:rPr>
          <w:rFonts w:hint="eastAsia"/>
        </w:rPr>
        <w:t>specificCourseController。</w:t>
      </w:r>
    </w:p>
    <w:p w14:paraId="7DE26F2A" w14:textId="77777777" w:rsidR="00CC5653" w:rsidRDefault="00F75E5E">
      <w:pPr>
        <w:pStyle w:val="a5"/>
        <w:ind w:left="0"/>
      </w:pPr>
      <w:r>
        <w:rPr>
          <w:rFonts w:hint="eastAsia"/>
        </w:rPr>
        <w:t>JaccountController包主要包含loginController,profileController</w:t>
      </w:r>
    </w:p>
    <w:p w14:paraId="4B188ABA" w14:textId="2F92E1A3" w:rsidR="00C84EB9" w:rsidRDefault="00C84EB9">
      <w:pPr>
        <w:pStyle w:val="a5"/>
        <w:ind w:left="0"/>
      </w:pPr>
      <w:r>
        <w:t xml:space="preserve">ReportController </w:t>
      </w:r>
      <w:r>
        <w:rPr>
          <w:rFonts w:hint="eastAsia"/>
        </w:rPr>
        <w:t>包主要包含 reportController， getHandledController， getReportedController，handleController</w:t>
      </w:r>
    </w:p>
    <w:p w14:paraId="30E6F25F" w14:textId="4B39B7C4" w:rsidR="00C84EB9" w:rsidRDefault="00C84EB9">
      <w:pPr>
        <w:pStyle w:val="a5"/>
        <w:ind w:left="0"/>
      </w:pPr>
      <w:r>
        <w:rPr>
          <w:rFonts w:hint="eastAsia"/>
        </w:rPr>
        <w:t>TimeController</w:t>
      </w:r>
      <w:r>
        <w:t xml:space="preserve"> </w:t>
      </w:r>
      <w:r>
        <w:rPr>
          <w:rFonts w:hint="eastAsia"/>
        </w:rPr>
        <w:t>包主要包含getWeekController</w:t>
      </w:r>
    </w:p>
    <w:p w14:paraId="004BBD43" w14:textId="10722A99" w:rsidR="00C84EB9" w:rsidRDefault="00C84EB9">
      <w:pPr>
        <w:pStyle w:val="a5"/>
        <w:ind w:left="0"/>
      </w:pPr>
      <w:r>
        <w:rPr>
          <w:rFonts w:hint="eastAsia"/>
        </w:rPr>
        <w:t>CourseCommentController</w:t>
      </w:r>
      <w:r>
        <w:t xml:space="preserve"> </w:t>
      </w:r>
      <w:r>
        <w:rPr>
          <w:rFonts w:hint="eastAsia"/>
        </w:rPr>
        <w:t>包主要包含allController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delete</w:t>
      </w:r>
      <w:r>
        <w:rPr>
          <w:rFonts w:hint="eastAsia"/>
        </w:rPr>
        <w:t>Controller</w:t>
      </w:r>
      <w:r>
        <w:t>, ban</w:t>
      </w:r>
      <w:r>
        <w:rPr>
          <w:rFonts w:hint="eastAsia"/>
        </w:rPr>
        <w:t>Controller</w:t>
      </w:r>
      <w:r>
        <w:t xml:space="preserve"> ,unban</w:t>
      </w:r>
      <w:r>
        <w:rPr>
          <w:rFonts w:hint="eastAsia"/>
        </w:rPr>
        <w:t>Controller</w:t>
      </w:r>
      <w:r w:rsidR="006F599C">
        <w:t>,praiseController , unpraiseController, replyController</w:t>
      </w:r>
      <w:r>
        <w:rPr>
          <w:rFonts w:hint="eastAsia"/>
        </w:rPr>
        <w:t>。</w:t>
      </w:r>
    </w:p>
    <w:p w14:paraId="41AF6E5C" w14:textId="6A7FAF2C" w:rsidR="00C84EB9" w:rsidRDefault="00C84EB9">
      <w:pPr>
        <w:pStyle w:val="a5"/>
        <w:ind w:left="0"/>
      </w:pPr>
      <w:r>
        <w:t>CourseEvaluate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包主要包含 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 w:rsidR="006F599C">
        <w:t>, praiseControoler, unpraiseController</w:t>
      </w:r>
      <w:r>
        <w:rPr>
          <w:rFonts w:hint="eastAsia"/>
        </w:rPr>
        <w:t>。</w:t>
      </w:r>
    </w:p>
    <w:p w14:paraId="1FEEBBE4" w14:textId="777EA935" w:rsidR="00C84EB9" w:rsidRDefault="00C84EB9">
      <w:pPr>
        <w:pStyle w:val="a5"/>
        <w:ind w:left="0"/>
      </w:pPr>
      <w:r>
        <w:rPr>
          <w:rFonts w:hint="eastAsia"/>
        </w:rPr>
        <w:t>CourseGreatMomentController</w:t>
      </w:r>
      <w:r>
        <w:t xml:space="preserve"> </w:t>
      </w:r>
      <w:r>
        <w:rPr>
          <w:rFonts w:hint="eastAsia"/>
        </w:rPr>
        <w:t>包主要包含findAllController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postController</w:t>
      </w:r>
      <w:r>
        <w:t>,</w:t>
      </w:r>
      <w:r w:rsidRPr="00C84EB9">
        <w:t xml:space="preserve"> </w:t>
      </w:r>
      <w:r>
        <w:t>praise</w:t>
      </w:r>
      <w:r>
        <w:rPr>
          <w:rFonts w:hint="eastAsia"/>
        </w:rPr>
        <w:t>Controller</w:t>
      </w:r>
      <w:r>
        <w:t xml:space="preserve"> ,unpraise</w:t>
      </w:r>
      <w:r>
        <w:rPr>
          <w:rFonts w:hint="eastAsia"/>
        </w:rPr>
        <w:t>Controller，commentController，uploadContoller，</w:t>
      </w:r>
    </w:p>
    <w:p w14:paraId="512E60CC" w14:textId="3DC7816B" w:rsidR="00C84EB9" w:rsidRDefault="00C84EB9">
      <w:pPr>
        <w:pStyle w:val="a5"/>
        <w:ind w:left="0"/>
      </w:pPr>
      <w:r>
        <w:rPr>
          <w:rFonts w:hint="eastAsia"/>
        </w:rPr>
        <w:t>CourseQuestionController</w:t>
      </w:r>
      <w:r>
        <w:t xml:space="preserve"> </w:t>
      </w:r>
      <w:r>
        <w:rPr>
          <w:rFonts w:hint="eastAsia"/>
        </w:rPr>
        <w:t>包主要包含 findController</w:t>
      </w:r>
      <w:r>
        <w:t xml:space="preserve">, </w:t>
      </w:r>
      <w:r>
        <w:rPr>
          <w:rFonts w:hint="eastAsia"/>
        </w:rPr>
        <w:t>addController</w:t>
      </w:r>
      <w:r w:rsidR="00AD0815">
        <w:t xml:space="preserve">, </w:t>
      </w:r>
      <w:r w:rsidR="00AD0815">
        <w:rPr>
          <w:rFonts w:hint="eastAsia"/>
        </w:rPr>
        <w:t>addController</w:t>
      </w:r>
      <w:r w:rsidR="006F599C">
        <w:t>, praiseController, unpraiseController</w:t>
      </w:r>
      <w:r w:rsidR="00AD0815">
        <w:rPr>
          <w:rFonts w:hint="eastAsia"/>
        </w:rPr>
        <w:t>。</w:t>
      </w:r>
    </w:p>
    <w:p w14:paraId="6A9248FD" w14:textId="54372BEB" w:rsidR="006F599C" w:rsidRPr="00C84EB9" w:rsidRDefault="006F599C">
      <w:pPr>
        <w:pStyle w:val="a5"/>
        <w:ind w:left="0"/>
        <w:rPr>
          <w:rFonts w:hint="eastAsia"/>
        </w:rPr>
      </w:pPr>
      <w:r>
        <w:rPr>
          <w:rFonts w:hint="eastAsia"/>
        </w:rPr>
        <w:t>CourseRecommendController</w:t>
      </w:r>
      <w:r>
        <w:t xml:space="preserve"> </w:t>
      </w:r>
      <w:r>
        <w:rPr>
          <w:rFonts w:hint="eastAsia"/>
        </w:rPr>
        <w:t>包主要包含f</w:t>
      </w:r>
      <w:r>
        <w:t>indController, generateController</w:t>
      </w:r>
      <w:r w:rsidR="00C23FE0">
        <w:t>, loadController</w:t>
      </w:r>
    </w:p>
    <w:p w14:paraId="2089376E" w14:textId="77777777" w:rsidR="00CC5653" w:rsidRDefault="00F75E5E">
      <w:pPr>
        <w:pStyle w:val="2"/>
      </w:pPr>
      <w:r>
        <w:rPr>
          <w:rFonts w:hint="eastAsia"/>
        </w:rPr>
        <w:lastRenderedPageBreak/>
        <w:t>Business Service层</w:t>
      </w:r>
    </w:p>
    <w:p w14:paraId="4B202FAE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Business Service层包括Service，dao,repository,entity四个包。</w:t>
      </w:r>
    </w:p>
    <w:p w14:paraId="2CD2134F" w14:textId="656282C8" w:rsidR="00CC5653" w:rsidRDefault="006F599C">
      <w:pPr>
        <w:ind w:firstLine="720"/>
      </w:pPr>
      <w:r>
        <w:rPr>
          <w:noProof/>
          <w:snapToGrid/>
        </w:rPr>
        <w:drawing>
          <wp:inline distT="0" distB="0" distL="0" distR="0" wp14:anchorId="5097F1CC" wp14:editId="2AD728EE">
            <wp:extent cx="5943600" cy="5269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 wp14:anchorId="0F400FB8" wp14:editId="7FFC010C">
            <wp:extent cx="5943600" cy="438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64">
        <w:rPr>
          <w:noProof/>
        </w:rPr>
        <w:t xml:space="preserve"> </w:t>
      </w:r>
    </w:p>
    <w:p w14:paraId="123B8329" w14:textId="77777777" w:rsidR="00CC5653" w:rsidRDefault="00F75E5E">
      <w:pPr>
        <w:pStyle w:val="3"/>
        <w:ind w:left="0" w:firstLine="0"/>
      </w:pPr>
      <w:r>
        <w:rPr>
          <w:rFonts w:hint="eastAsia"/>
        </w:rPr>
        <w:t>Service包</w:t>
      </w:r>
    </w:p>
    <w:p w14:paraId="69DBC73D" w14:textId="57C39BDC" w:rsidR="00332B64" w:rsidRDefault="00F75E5E">
      <w:pPr>
        <w:pStyle w:val="3"/>
        <w:numPr>
          <w:ilvl w:val="2"/>
          <w:numId w:val="0"/>
        </w:numPr>
        <w:ind w:firstLine="720"/>
      </w:pPr>
      <w:r>
        <w:rPr>
          <w:rFonts w:hint="eastAsia"/>
        </w:rPr>
        <w:t>Service包由</w:t>
      </w:r>
      <w:r w:rsidR="00C23FE0">
        <w:rPr>
          <w:rFonts w:hint="eastAsia"/>
        </w:rPr>
        <w:t>9</w:t>
      </w:r>
      <w:r>
        <w:rPr>
          <w:rFonts w:hint="eastAsia"/>
        </w:rPr>
        <w:t>个包组成</w:t>
      </w:r>
      <w:r w:rsidR="00332B64">
        <w:rPr>
          <w:rFonts w:hint="eastAsia"/>
        </w:rPr>
        <w:t>：</w:t>
      </w:r>
    </w:p>
    <w:p w14:paraId="21784624" w14:textId="77777777" w:rsidR="00C23FE0" w:rsidRDefault="00F75E5E" w:rsidP="00332B64">
      <w:pPr>
        <w:pStyle w:val="3"/>
        <w:numPr>
          <w:ilvl w:val="2"/>
          <w:numId w:val="0"/>
        </w:numPr>
        <w:ind w:left="720" w:firstLine="720"/>
      </w:pPr>
      <w:r>
        <w:rPr>
          <w:rFonts w:hint="eastAsia"/>
        </w:rPr>
        <w:t>UserService包</w:t>
      </w:r>
      <w:r w:rsidR="00332B64">
        <w:tab/>
      </w:r>
      <w:r w:rsidR="00332B64">
        <w:tab/>
      </w:r>
      <w:r w:rsidR="00332B64">
        <w:tab/>
      </w:r>
      <w:r>
        <w:rPr>
          <w:rFonts w:hint="eastAsia"/>
        </w:rPr>
        <w:t>负责处理用户相关事务，</w:t>
      </w:r>
    </w:p>
    <w:p w14:paraId="10237DFC" w14:textId="7A3D6C7F" w:rsidR="00CC5653" w:rsidRDefault="00F75E5E" w:rsidP="00332B64">
      <w:pPr>
        <w:pStyle w:val="3"/>
        <w:numPr>
          <w:ilvl w:val="2"/>
          <w:numId w:val="0"/>
        </w:numPr>
        <w:ind w:left="720" w:firstLine="720"/>
      </w:pPr>
      <w:r>
        <w:rPr>
          <w:rFonts w:hint="eastAsia"/>
        </w:rPr>
        <w:t>CourseService</w:t>
      </w:r>
      <w:r w:rsidR="00332B64">
        <w:rPr>
          <w:rFonts w:hint="eastAsia"/>
        </w:rPr>
        <w:t>包</w:t>
      </w:r>
      <w:r w:rsidR="00332B64">
        <w:tab/>
      </w:r>
      <w:r w:rsidR="00332B64">
        <w:tab/>
      </w:r>
      <w:r>
        <w:rPr>
          <w:rFonts w:hint="eastAsia"/>
        </w:rPr>
        <w:t>负责处理课程相关事务。</w:t>
      </w:r>
    </w:p>
    <w:p w14:paraId="3DD8B255" w14:textId="75E44B92" w:rsidR="00332B64" w:rsidRDefault="00332B64" w:rsidP="00332B64">
      <w:r>
        <w:tab/>
      </w:r>
      <w:r>
        <w:tab/>
      </w:r>
      <w:r>
        <w:rPr>
          <w:rFonts w:hint="eastAsia"/>
        </w:rPr>
        <w:t>CourseMomentService包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 w14:paraId="59CB5044" w14:textId="74ABD3AB" w:rsidR="00332B64" w:rsidRDefault="00332B64" w:rsidP="00332B64">
      <w:r>
        <w:tab/>
      </w:r>
      <w:r>
        <w:tab/>
      </w:r>
      <w:r>
        <w:rPr>
          <w:rFonts w:hint="eastAsia"/>
        </w:rPr>
        <w:t>CourseCommentService包</w:t>
      </w:r>
      <w:r>
        <w:tab/>
      </w:r>
      <w:r>
        <w:rPr>
          <w:rFonts w:hint="eastAsia"/>
        </w:rPr>
        <w:t>负责处理课程评论相关事务</w:t>
      </w:r>
    </w:p>
    <w:p w14:paraId="633801F4" w14:textId="05AAFC7A" w:rsidR="00332B64" w:rsidRDefault="00332B64" w:rsidP="00332B64">
      <w:r>
        <w:tab/>
      </w:r>
      <w:r>
        <w:tab/>
      </w:r>
      <w:r>
        <w:rPr>
          <w:rFonts w:hint="eastAsia"/>
        </w:rPr>
        <w:t>CourseQuestionService包</w:t>
      </w:r>
      <w:r>
        <w:tab/>
      </w:r>
      <w:r>
        <w:rPr>
          <w:rFonts w:hint="eastAsia"/>
        </w:rPr>
        <w:t>负责处理课程问题相关事务</w:t>
      </w:r>
    </w:p>
    <w:p w14:paraId="4AE65E37" w14:textId="7DE2F16D" w:rsidR="00332B64" w:rsidRDefault="00332B64" w:rsidP="00332B64">
      <w:r>
        <w:tab/>
      </w:r>
      <w:r>
        <w:tab/>
      </w:r>
      <w:r>
        <w:rPr>
          <w:rFonts w:hint="eastAsia"/>
        </w:rPr>
        <w:t>CourseMessageService包</w:t>
      </w:r>
      <w:r>
        <w:tab/>
      </w:r>
      <w:r>
        <w:rPr>
          <w:rFonts w:hint="eastAsia"/>
        </w:rPr>
        <w:t>负责处理举报相关事务</w:t>
      </w:r>
    </w:p>
    <w:p w14:paraId="2BDD6F01" w14:textId="639CC1F7" w:rsidR="00332B64" w:rsidRDefault="00332B64" w:rsidP="00332B64">
      <w:r>
        <w:tab/>
      </w:r>
      <w:r>
        <w:tab/>
      </w:r>
      <w:r>
        <w:rPr>
          <w:rFonts w:hint="eastAsia"/>
        </w:rPr>
        <w:t>CourseEvaluationService包</w:t>
      </w:r>
      <w:r>
        <w:tab/>
      </w:r>
      <w:r>
        <w:rPr>
          <w:rFonts w:hint="eastAsia"/>
        </w:rPr>
        <w:t>负责处理课程评测相关事务</w:t>
      </w:r>
    </w:p>
    <w:p w14:paraId="197566F6" w14:textId="1E278C40" w:rsidR="00C23FE0" w:rsidRDefault="00C23FE0" w:rsidP="00C23FE0">
      <w:r>
        <w:tab/>
      </w:r>
      <w:r>
        <w:tab/>
        <w:t>CourseRecommendService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负责处理课程推荐相关事宜</w:t>
      </w:r>
    </w:p>
    <w:p w14:paraId="03A62AA9" w14:textId="2FACCC1C" w:rsidR="00C23FE0" w:rsidRDefault="00C23FE0" w:rsidP="00332B64">
      <w:r>
        <w:tab/>
      </w:r>
      <w:r>
        <w:tab/>
        <w:t>FilterService</w:t>
      </w:r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负责进行敏感词过滤相关事务</w:t>
      </w:r>
    </w:p>
    <w:p w14:paraId="131F2E02" w14:textId="3913457C" w:rsidR="00C23FE0" w:rsidRPr="00332B64" w:rsidRDefault="00C23FE0" w:rsidP="00332B64">
      <w:pPr>
        <w:rPr>
          <w:rFonts w:hint="eastAsia"/>
        </w:rPr>
      </w:pPr>
      <w:r>
        <w:tab/>
      </w:r>
      <w:r>
        <w:tab/>
      </w:r>
    </w:p>
    <w:p w14:paraId="3CA4E7F7" w14:textId="77777777" w:rsidR="00CC5653" w:rsidRDefault="00F75E5E">
      <w:pPr>
        <w:pStyle w:val="2"/>
      </w:pPr>
      <w:r>
        <w:rPr>
          <w:rFonts w:hint="eastAsia"/>
        </w:rPr>
        <w:t>Middleware层</w:t>
      </w:r>
    </w:p>
    <w:p w14:paraId="1D63CA25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 xml:space="preserve">Middle层为开发过程中用到的函数库。  </w:t>
      </w:r>
    </w:p>
    <w:p w14:paraId="184EB7FF" w14:textId="77777777" w:rsidR="00CC5653" w:rsidRDefault="00F75E5E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14:paraId="1EF58137" w14:textId="77777777" w:rsidR="00CC5653" w:rsidRDefault="00F75E5E">
      <w:pPr>
        <w:pStyle w:val="1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 w14:paraId="4B6ACAB6" w14:textId="77777777" w:rsidR="00CC5653" w:rsidRDefault="00F75E5E">
      <w:pPr>
        <w:pStyle w:val="a5"/>
      </w:pPr>
      <w:r>
        <w:rPr>
          <w:rFonts w:hint="eastAsia"/>
        </w:rPr>
        <w:t>本章描述部署和运行软件的物理网络配置。</w:t>
      </w:r>
    </w:p>
    <w:p w14:paraId="5AEF76A4" w14:textId="77777777" w:rsidR="00CC5653" w:rsidRDefault="00F75E5E">
      <w:pPr>
        <w:pStyle w:val="a5"/>
        <w:rPr>
          <w:rFonts w:eastAsia="黑体"/>
          <w:color w:val="000000"/>
          <w:sz w:val="24"/>
          <w:szCs w:val="24"/>
        </w:rPr>
      </w:pPr>
      <w:r>
        <w:rPr>
          <w:rFonts w:eastAsia="黑体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6728982" wp14:editId="0312229D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5935" w14:textId="77777777" w:rsidR="00CC5653" w:rsidRDefault="00F75E5E">
      <w:pPr>
        <w:pStyle w:val="2"/>
      </w:pPr>
      <w:r>
        <w:rPr>
          <w:rFonts w:hint="eastAsia"/>
        </w:rPr>
        <w:t>User Client</w:t>
      </w:r>
    </w:p>
    <w:p w14:paraId="421601BF" w14:textId="77777777" w:rsidR="00CC5653" w:rsidRDefault="00F75E5E">
      <w:pPr>
        <w:ind w:left="720"/>
      </w:pPr>
      <w:r>
        <w:rPr>
          <w:rFonts w:hint="eastAsia"/>
        </w:rPr>
        <w:t>用户主要通过浏览器来访问系统，客户端与服务端的连接是互联网。</w:t>
      </w:r>
    </w:p>
    <w:p w14:paraId="614DDEC4" w14:textId="77777777" w:rsidR="00CC5653" w:rsidRDefault="00F75E5E">
      <w:pPr>
        <w:pStyle w:val="2"/>
      </w:pPr>
      <w:r>
        <w:rPr>
          <w:rFonts w:hint="eastAsia"/>
        </w:rPr>
        <w:t>Server</w:t>
      </w:r>
    </w:p>
    <w:p w14:paraId="0367F201" w14:textId="77777777" w:rsidR="00CC5653" w:rsidRDefault="00F75E5E">
      <w:pPr>
        <w:ind w:left="720"/>
      </w:pPr>
      <w:r>
        <w:rPr>
          <w:rFonts w:hint="eastAsia"/>
        </w:rPr>
        <w:t>应用服务器运行有课系统，有课系统部署在Tomcat7.0容器上，它与数据服务器通过jdbc连接。</w:t>
      </w:r>
    </w:p>
    <w:p w14:paraId="45BBB9F3" w14:textId="77777777" w:rsidR="00CC5653" w:rsidRDefault="00F75E5E">
      <w:pPr>
        <w:pStyle w:val="2"/>
      </w:pPr>
      <w:r>
        <w:rPr>
          <w:rFonts w:hint="eastAsia"/>
        </w:rPr>
        <w:t>DB Server</w:t>
      </w:r>
    </w:p>
    <w:p w14:paraId="4DD971D9" w14:textId="77777777" w:rsidR="00CC5653" w:rsidRDefault="00F75E5E">
      <w:pPr>
        <w:ind w:left="720"/>
      </w:pPr>
      <w:r>
        <w:rPr>
          <w:rFonts w:hint="eastAsia"/>
        </w:rPr>
        <w:t>数据服务器运行MySQL、MongoDB数据库。</w:t>
      </w:r>
    </w:p>
    <w:p w14:paraId="29F1721E" w14:textId="77777777" w:rsidR="00CC5653" w:rsidRDefault="00CC5653">
      <w:pPr>
        <w:pStyle w:val="a5"/>
      </w:pPr>
    </w:p>
    <w:p w14:paraId="2EB3AC09" w14:textId="77777777" w:rsidR="00CC5653" w:rsidRDefault="00F75E5E">
      <w:pPr>
        <w:pStyle w:val="1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 w14:paraId="3DDBA585" w14:textId="77777777" w:rsidR="00CC5653" w:rsidRDefault="00F75E5E">
      <w:r>
        <w:rPr>
          <w:noProof/>
        </w:rPr>
        <w:drawing>
          <wp:inline distT="0" distB="0" distL="114300" distR="114300" wp14:anchorId="69C6811A" wp14:editId="7F53B8C2">
            <wp:extent cx="4389755" cy="14357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A766" w14:textId="77777777" w:rsidR="00CC5653" w:rsidRDefault="00CC5653"/>
    <w:p w14:paraId="2647C3DB" w14:textId="77777777" w:rsidR="00CC5653" w:rsidRDefault="00F75E5E">
      <w:pPr>
        <w:pStyle w:val="1"/>
        <w:ind w:left="360" w:hanging="360"/>
      </w:pPr>
      <w:bookmarkStart w:id="9" w:name="_Toc356851235"/>
      <w:r>
        <w:rPr>
          <w:rFonts w:hint="eastAsia"/>
        </w:rPr>
        <w:lastRenderedPageBreak/>
        <w:t>数据视图（可选）</w:t>
      </w:r>
      <w:bookmarkEnd w:id="9"/>
    </w:p>
    <w:p w14:paraId="643C2DE6" w14:textId="3434DECE" w:rsidR="00CC5653" w:rsidRDefault="008144CC" w:rsidP="002C5040">
      <w:pPr>
        <w:pStyle w:val="a5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6B5442CD" wp14:editId="72F84C6B">
            <wp:extent cx="5943600" cy="4690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CC565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8D71A" w14:textId="77777777" w:rsidR="006B20CD" w:rsidRDefault="006B20CD">
      <w:pPr>
        <w:spacing w:line="240" w:lineRule="auto"/>
      </w:pPr>
      <w:r>
        <w:separator/>
      </w:r>
    </w:p>
  </w:endnote>
  <w:endnote w:type="continuationSeparator" w:id="0">
    <w:p w14:paraId="743D8B78" w14:textId="77777777" w:rsidR="006B20CD" w:rsidRDefault="006B2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C5653" w14:paraId="06A53D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79DC4D" w14:textId="77777777" w:rsidR="00CC5653" w:rsidRDefault="00F75E5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0537FD" w14:textId="77777777" w:rsidR="00CC5653" w:rsidRDefault="00F75E5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41995D" w14:textId="77777777" w:rsidR="00CC5653" w:rsidRDefault="00F75E5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0C46AA30" w14:textId="77777777" w:rsidR="00CC5653" w:rsidRDefault="00CC56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37B2" w14:textId="77777777" w:rsidR="006B20CD" w:rsidRDefault="006B20CD">
      <w:pPr>
        <w:spacing w:line="240" w:lineRule="auto"/>
      </w:pPr>
      <w:r>
        <w:separator/>
      </w:r>
    </w:p>
  </w:footnote>
  <w:footnote w:type="continuationSeparator" w:id="0">
    <w:p w14:paraId="6A98A1F1" w14:textId="77777777" w:rsidR="006B20CD" w:rsidRDefault="006B2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C5653" w14:paraId="62A1A4ED" w14:textId="77777777">
      <w:tc>
        <w:tcPr>
          <w:tcW w:w="6379" w:type="dxa"/>
        </w:tcPr>
        <w:p w14:paraId="38DFA91E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767C29B" w14:textId="77777777" w:rsidR="00CC5653" w:rsidRDefault="00F75E5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CC5653" w14:paraId="449A5A06" w14:textId="77777777">
      <w:tc>
        <w:tcPr>
          <w:tcW w:w="6379" w:type="dxa"/>
        </w:tcPr>
        <w:p w14:paraId="6E40F23C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C99D557" w14:textId="77777777" w:rsidR="00CC5653" w:rsidRDefault="00F75E5E">
          <w:r>
            <w:rPr>
              <w:rFonts w:ascii="Times New Roman"/>
            </w:rPr>
            <w:t xml:space="preserve">  Date:  &lt;dd/mmm/yy&gt;</w:t>
          </w:r>
        </w:p>
      </w:tc>
    </w:tr>
  </w:tbl>
  <w:p w14:paraId="707C75D6" w14:textId="77777777" w:rsidR="00CC5653" w:rsidRDefault="00CC56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AA6CAF"/>
    <w:rsid w:val="00175500"/>
    <w:rsid w:val="001761BA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6B20CD"/>
    <w:rsid w:val="006F599C"/>
    <w:rsid w:val="00760467"/>
    <w:rsid w:val="008144CC"/>
    <w:rsid w:val="0084364F"/>
    <w:rsid w:val="009A3548"/>
    <w:rsid w:val="00AD0815"/>
    <w:rsid w:val="00C23FE0"/>
    <w:rsid w:val="00C73AA5"/>
    <w:rsid w:val="00C84EB9"/>
    <w:rsid w:val="00CC3BDD"/>
    <w:rsid w:val="00CC5653"/>
    <w:rsid w:val="00E77C41"/>
    <w:rsid w:val="00F75E5E"/>
    <w:rsid w:val="00FB1A25"/>
    <w:rsid w:val="1B894E6D"/>
    <w:rsid w:val="27E11FCB"/>
    <w:rsid w:val="44AA6CAF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31C21"/>
  <w15:docId w15:val="{6FAEFDEC-5A6C-42AA-82D7-71456A4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head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231</TotalTime>
  <Pages>10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木落雁南渡</dc:creator>
  <cp:lastModifiedBy>朱 朝阳</cp:lastModifiedBy>
  <cp:revision>12</cp:revision>
  <dcterms:created xsi:type="dcterms:W3CDTF">2019-07-09T02:07:00Z</dcterms:created>
  <dcterms:modified xsi:type="dcterms:W3CDTF">2019-08-01T03:01:00Z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