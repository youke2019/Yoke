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FD02864" w14:textId="77777777" w:rsidR="003821F5" w:rsidRDefault="00BA471B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有课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FAA697C" w14:textId="77777777" w:rsidR="003821F5" w:rsidRDefault="00BA471B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379D75C4" w14:textId="77777777" w:rsidR="003821F5" w:rsidRDefault="003821F5">
      <w:pPr>
        <w:pStyle w:val="ab"/>
        <w:jc w:val="right"/>
        <w:rPr>
          <w:sz w:val="28"/>
        </w:rPr>
      </w:pPr>
    </w:p>
    <w:p w14:paraId="2EBBB121" w14:textId="77777777" w:rsidR="003821F5" w:rsidRDefault="00BA471B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186F90E" w14:textId="77777777" w:rsidR="003821F5" w:rsidRDefault="003821F5">
      <w:pPr>
        <w:pStyle w:val="ab"/>
        <w:rPr>
          <w:sz w:val="28"/>
        </w:rPr>
      </w:pPr>
    </w:p>
    <w:p w14:paraId="620D8585" w14:textId="77777777" w:rsidR="003821F5" w:rsidRDefault="003821F5"/>
    <w:p w14:paraId="3BC82DD6" w14:textId="77777777" w:rsidR="003821F5" w:rsidRDefault="00BA471B">
      <w:pPr>
        <w:pStyle w:val="ab"/>
      </w:pPr>
      <w:r>
        <w:rPr>
          <w:rFonts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821F5" w14:paraId="7784C149" w14:textId="77777777">
        <w:tc>
          <w:tcPr>
            <w:tcW w:w="2304" w:type="dxa"/>
          </w:tcPr>
          <w:p w14:paraId="09934183" w14:textId="77777777" w:rsidR="003821F5" w:rsidRDefault="00BA471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144FF1A" w14:textId="77777777" w:rsidR="003821F5" w:rsidRDefault="00BA471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EFB7157" w14:textId="77777777" w:rsidR="003821F5" w:rsidRDefault="00BA471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F382233" w14:textId="77777777" w:rsidR="003821F5" w:rsidRDefault="00BA471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821F5" w14:paraId="6BB16D3F" w14:textId="77777777">
        <w:tc>
          <w:tcPr>
            <w:tcW w:w="2304" w:type="dxa"/>
          </w:tcPr>
          <w:p w14:paraId="3AF807A7" w14:textId="77777777" w:rsidR="003821F5" w:rsidRDefault="00BA471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84A6E81" w14:textId="77777777" w:rsidR="003821F5" w:rsidRDefault="00BA471B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A7E26BA" w14:textId="77777777" w:rsidR="003821F5" w:rsidRDefault="00BA471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4A07B93" w14:textId="77777777" w:rsidR="003821F5" w:rsidRDefault="00BA471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821F5" w14:paraId="2F904960" w14:textId="77777777">
        <w:tc>
          <w:tcPr>
            <w:tcW w:w="2304" w:type="dxa"/>
          </w:tcPr>
          <w:p w14:paraId="10B90898" w14:textId="77777777" w:rsidR="003821F5" w:rsidRDefault="00BA471B">
            <w:pPr>
              <w:pStyle w:val="Tabletext"/>
            </w:pPr>
            <w:r>
              <w:rPr>
                <w:rFonts w:hint="eastAsia"/>
              </w:rPr>
              <w:t>2019.7.8</w:t>
            </w:r>
          </w:p>
        </w:tc>
        <w:tc>
          <w:tcPr>
            <w:tcW w:w="1152" w:type="dxa"/>
          </w:tcPr>
          <w:p w14:paraId="258B68B1" w14:textId="77777777" w:rsidR="003821F5" w:rsidRDefault="00BA471B">
            <w:pPr>
              <w:pStyle w:val="Tabletext"/>
            </w:pPr>
            <w:r>
              <w:rPr>
                <w:rFonts w:hint="eastAsia"/>
              </w:rPr>
              <w:t>0.2</w:t>
            </w:r>
          </w:p>
        </w:tc>
        <w:tc>
          <w:tcPr>
            <w:tcW w:w="3744" w:type="dxa"/>
          </w:tcPr>
          <w:p w14:paraId="703C0DFD" w14:textId="77777777" w:rsidR="003821F5" w:rsidRDefault="00BA471B">
            <w:pPr>
              <w:pStyle w:val="Tabletext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14:paraId="4AF18BE2" w14:textId="77777777" w:rsidR="003821F5" w:rsidRDefault="00BA471B">
            <w:pPr>
              <w:pStyle w:val="Tabletext"/>
            </w:pPr>
            <w:r>
              <w:rPr>
                <w:rFonts w:hint="eastAsia"/>
              </w:rPr>
              <w:t>郭志</w:t>
            </w:r>
          </w:p>
        </w:tc>
      </w:tr>
      <w:tr w:rsidR="003821F5" w14:paraId="694A191A" w14:textId="77777777">
        <w:tc>
          <w:tcPr>
            <w:tcW w:w="2304" w:type="dxa"/>
          </w:tcPr>
          <w:p w14:paraId="4D5BAD68" w14:textId="77777777" w:rsidR="003821F5" w:rsidRDefault="003821F5">
            <w:pPr>
              <w:pStyle w:val="Tabletext"/>
            </w:pPr>
          </w:p>
        </w:tc>
        <w:tc>
          <w:tcPr>
            <w:tcW w:w="1152" w:type="dxa"/>
          </w:tcPr>
          <w:p w14:paraId="51185E33" w14:textId="77777777" w:rsidR="003821F5" w:rsidRDefault="003821F5">
            <w:pPr>
              <w:pStyle w:val="Tabletext"/>
            </w:pPr>
          </w:p>
        </w:tc>
        <w:tc>
          <w:tcPr>
            <w:tcW w:w="3744" w:type="dxa"/>
          </w:tcPr>
          <w:p w14:paraId="2EE2A830" w14:textId="77777777" w:rsidR="003821F5" w:rsidRDefault="003821F5">
            <w:pPr>
              <w:pStyle w:val="Tabletext"/>
            </w:pPr>
          </w:p>
        </w:tc>
        <w:tc>
          <w:tcPr>
            <w:tcW w:w="2304" w:type="dxa"/>
          </w:tcPr>
          <w:p w14:paraId="485B1539" w14:textId="77777777" w:rsidR="003821F5" w:rsidRDefault="003821F5">
            <w:pPr>
              <w:pStyle w:val="Tabletext"/>
            </w:pPr>
          </w:p>
        </w:tc>
      </w:tr>
      <w:tr w:rsidR="003821F5" w14:paraId="5462FE11" w14:textId="77777777">
        <w:tc>
          <w:tcPr>
            <w:tcW w:w="2304" w:type="dxa"/>
          </w:tcPr>
          <w:p w14:paraId="5AB1DBC7" w14:textId="77777777" w:rsidR="003821F5" w:rsidRDefault="003821F5">
            <w:pPr>
              <w:pStyle w:val="Tabletext"/>
            </w:pPr>
          </w:p>
        </w:tc>
        <w:tc>
          <w:tcPr>
            <w:tcW w:w="1152" w:type="dxa"/>
          </w:tcPr>
          <w:p w14:paraId="74493942" w14:textId="77777777" w:rsidR="003821F5" w:rsidRDefault="003821F5">
            <w:pPr>
              <w:pStyle w:val="Tabletext"/>
            </w:pPr>
          </w:p>
        </w:tc>
        <w:tc>
          <w:tcPr>
            <w:tcW w:w="3744" w:type="dxa"/>
          </w:tcPr>
          <w:p w14:paraId="38267C42" w14:textId="77777777" w:rsidR="003821F5" w:rsidRDefault="003821F5">
            <w:pPr>
              <w:pStyle w:val="Tabletext"/>
            </w:pPr>
          </w:p>
        </w:tc>
        <w:tc>
          <w:tcPr>
            <w:tcW w:w="2304" w:type="dxa"/>
          </w:tcPr>
          <w:p w14:paraId="3779BD61" w14:textId="77777777" w:rsidR="003821F5" w:rsidRDefault="003821F5">
            <w:pPr>
              <w:pStyle w:val="Tabletext"/>
            </w:pPr>
          </w:p>
        </w:tc>
      </w:tr>
    </w:tbl>
    <w:p w14:paraId="74B9A51E" w14:textId="77777777" w:rsidR="003821F5" w:rsidRDefault="003821F5"/>
    <w:p w14:paraId="11007307" w14:textId="77777777" w:rsidR="003821F5" w:rsidRDefault="00BA471B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59498239" w14:textId="77777777" w:rsidR="003821F5" w:rsidRDefault="00BA47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14:paraId="7415A4C3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14:paraId="7D5EC7CB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14:paraId="3823B9CC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14:paraId="4D9B951C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14:paraId="64B43061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14:paraId="6FB0F7F0" w14:textId="77777777" w:rsidR="003821F5" w:rsidRDefault="00BA47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14:paraId="7324B84E" w14:textId="77777777" w:rsidR="003821F5" w:rsidRDefault="00BA47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14:paraId="62BF8DEE" w14:textId="77777777" w:rsidR="003821F5" w:rsidRDefault="00BA47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14:paraId="69B4DE91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14:paraId="5ACB4B39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14:paraId="4411AEC9" w14:textId="77777777" w:rsidR="003821F5" w:rsidRDefault="00BA47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14:paraId="756B3021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14:paraId="2C225D66" w14:textId="77777777" w:rsidR="003821F5" w:rsidRDefault="00BA47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14:paraId="3D65CBD3" w14:textId="77777777" w:rsidR="003821F5" w:rsidRDefault="00BA47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14:paraId="05493938" w14:textId="77777777" w:rsidR="003821F5" w:rsidRDefault="00BA471B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524CB78" w14:textId="77777777" w:rsidR="003821F5" w:rsidRDefault="00BA471B">
      <w:pPr>
        <w:pStyle w:val="1"/>
      </w:pPr>
      <w:bookmarkStart w:id="1" w:name="_Toc393891298"/>
      <w:bookmarkStart w:id="2" w:name="OLE_LINK1"/>
      <w:r>
        <w:rPr>
          <w:rFonts w:hint="eastAsia"/>
        </w:rPr>
        <w:t>简介</w:t>
      </w:r>
      <w:bookmarkEnd w:id="1"/>
    </w:p>
    <w:p w14:paraId="4F9EA84A" w14:textId="77777777" w:rsidR="003821F5" w:rsidRDefault="00BA471B">
      <w:pPr>
        <w:pStyle w:val="2"/>
        <w:rPr>
          <w:snapToGrid/>
          <w:lang w:eastAsia="en-US"/>
        </w:rPr>
      </w:pPr>
      <w:bookmarkStart w:id="3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3"/>
      <w:proofErr w:type="spellEnd"/>
    </w:p>
    <w:p w14:paraId="14AAF5BA" w14:textId="77777777" w:rsidR="003821F5" w:rsidRDefault="00BA471B">
      <w:pPr>
        <w:spacing w:after="120"/>
        <w:ind w:left="720"/>
        <w:rPr>
          <w:rFonts w:ascii="Times New Roman"/>
          <w:i/>
          <w:snapToGrid/>
        </w:rPr>
      </w:pPr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2019/7/1-2019/7/10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7DA1A80C" w14:textId="77777777" w:rsidR="003821F5" w:rsidRDefault="00BA471B">
      <w:pPr>
        <w:pStyle w:val="2"/>
        <w:rPr>
          <w:snapToGrid/>
          <w:lang w:eastAsia="en-US"/>
        </w:rPr>
      </w:pPr>
      <w:bookmarkStart w:id="4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4"/>
      <w:proofErr w:type="spellEnd"/>
    </w:p>
    <w:p w14:paraId="3DB8DF80" w14:textId="77777777" w:rsidR="003821F5" w:rsidRDefault="00BA471B">
      <w:pPr>
        <w:ind w:firstLine="720"/>
      </w:pPr>
      <w:r>
        <w:rPr>
          <w:rFonts w:hint="eastAsia"/>
          <w:snapToGrid/>
        </w:rPr>
        <w:t>《测试用例》   C18有课项目</w:t>
      </w:r>
    </w:p>
    <w:p w14:paraId="7863172D" w14:textId="77777777" w:rsidR="003821F5" w:rsidRDefault="00BA471B">
      <w:pPr>
        <w:pStyle w:val="2"/>
        <w:rPr>
          <w:snapToGrid/>
        </w:rPr>
      </w:pPr>
      <w:bookmarkStart w:id="5" w:name="_Toc393891301"/>
      <w:r>
        <w:rPr>
          <w:rFonts w:hint="eastAsia"/>
          <w:snapToGrid/>
        </w:rPr>
        <w:t>定义、首字母缩写词和缩略语</w:t>
      </w:r>
      <w:bookmarkEnd w:id="5"/>
    </w:p>
    <w:p w14:paraId="0C7D05D9" w14:textId="77777777" w:rsidR="003821F5" w:rsidRDefault="00BA471B">
      <w:pPr>
        <w:ind w:firstLine="720"/>
      </w:pPr>
      <w:r>
        <w:rPr>
          <w:rFonts w:hint="eastAsia"/>
        </w:rPr>
        <w:t>无</w:t>
      </w:r>
    </w:p>
    <w:p w14:paraId="335609E9" w14:textId="77777777" w:rsidR="003821F5" w:rsidRDefault="00BA471B">
      <w:pPr>
        <w:pStyle w:val="2"/>
        <w:rPr>
          <w:snapToGrid/>
          <w:lang w:eastAsia="en-US"/>
        </w:rPr>
      </w:pPr>
      <w:bookmarkStart w:id="6" w:name="_Toc393891302"/>
      <w:bookmarkEnd w:id="2"/>
      <w:proofErr w:type="spellStart"/>
      <w:r>
        <w:rPr>
          <w:rFonts w:hint="eastAsia"/>
          <w:snapToGrid/>
          <w:lang w:eastAsia="en-US"/>
        </w:rPr>
        <w:t>参考资料</w:t>
      </w:r>
      <w:bookmarkEnd w:id="6"/>
      <w:proofErr w:type="spellEnd"/>
    </w:p>
    <w:p w14:paraId="06C6EC57" w14:textId="77777777" w:rsidR="003821F5" w:rsidRDefault="00BA471B">
      <w:pPr>
        <w:ind w:firstLine="720"/>
      </w:pPr>
      <w:r>
        <w:rPr>
          <w:rFonts w:hint="eastAsia"/>
        </w:rPr>
        <w:t>《立项建议书》      C18有课项目</w:t>
      </w:r>
    </w:p>
    <w:p w14:paraId="18657E07" w14:textId="77777777" w:rsidR="003821F5" w:rsidRDefault="00BA471B">
      <w:pPr>
        <w:ind w:firstLine="720"/>
      </w:pPr>
      <w:r>
        <w:rPr>
          <w:rFonts w:hint="eastAsia"/>
        </w:rPr>
        <w:t>《用例规约》       C18有课项目</w:t>
      </w:r>
    </w:p>
    <w:p w14:paraId="08A0A3C5" w14:textId="77777777" w:rsidR="003821F5" w:rsidRDefault="00BA471B">
      <w:pPr>
        <w:ind w:firstLine="720"/>
      </w:pPr>
      <w:r>
        <w:rPr>
          <w:rFonts w:hint="eastAsia"/>
        </w:rPr>
        <w:t>《迭代计划》(1)</w:t>
      </w:r>
      <w:r>
        <w:rPr>
          <w:rFonts w:hint="eastAsia"/>
        </w:rPr>
        <w:tab/>
        <w:t>C18有课项目</w:t>
      </w:r>
    </w:p>
    <w:p w14:paraId="15B76C26" w14:textId="77777777" w:rsidR="003821F5" w:rsidRDefault="00BA471B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38BCAE65" w14:textId="77777777" w:rsidR="003821F5" w:rsidRDefault="00BA471B">
      <w:pPr>
        <w:pStyle w:val="2"/>
        <w:rPr>
          <w:snapToGrid/>
          <w:lang w:eastAsia="en-US"/>
        </w:rPr>
      </w:pPr>
      <w:bookmarkStart w:id="7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7"/>
      <w:proofErr w:type="spellEnd"/>
    </w:p>
    <w:p w14:paraId="397B2232" w14:textId="77777777" w:rsidR="003821F5" w:rsidRDefault="00BA471B">
      <w:pPr>
        <w:spacing w:after="120"/>
        <w:ind w:firstLine="720"/>
        <w:rPr>
          <w:rFonts w:ascii="Times New Roman"/>
          <w:i/>
          <w:snapToGrid/>
        </w:rPr>
      </w:pPr>
      <w:r>
        <w:rPr>
          <w:rFonts w:ascii="Times New Roman" w:hint="eastAsia"/>
          <w:i/>
          <w:snapToGrid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43DBB945" w14:textId="77777777" w:rsidR="003821F5" w:rsidRDefault="00BA471B">
      <w:pPr>
        <w:pStyle w:val="1"/>
      </w:pPr>
      <w:bookmarkStart w:id="8" w:name="_Toc393891304"/>
      <w:r>
        <w:rPr>
          <w:rFonts w:hint="eastAsia"/>
        </w:rPr>
        <w:t>测试概要</w:t>
      </w:r>
      <w:bookmarkEnd w:id="8"/>
    </w:p>
    <w:p w14:paraId="5F5F757D" w14:textId="77777777" w:rsidR="003821F5" w:rsidRDefault="00BA471B">
      <w:pPr>
        <w:ind w:firstLine="720"/>
      </w:pPr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6C2B2C0D" w14:textId="77777777" w:rsidR="003821F5" w:rsidRDefault="00BA471B">
      <w:pPr>
        <w:pStyle w:val="1"/>
      </w:pPr>
      <w:bookmarkStart w:id="9" w:name="_Toc393891305"/>
      <w:r>
        <w:rPr>
          <w:rFonts w:hint="eastAsia"/>
        </w:rPr>
        <w:t>测试环境</w:t>
      </w:r>
      <w:bookmarkEnd w:id="9"/>
    </w:p>
    <w:p w14:paraId="4F45E14A" w14:textId="77777777" w:rsidR="003821F5" w:rsidRDefault="00BA471B">
      <w:pPr>
        <w:pStyle w:val="a5"/>
      </w:pPr>
      <w:r>
        <w:rPr>
          <w:rFonts w:hint="eastAsia"/>
        </w:rPr>
        <w:t>第一次迭代尚未部署到服务器，仅在开发人员的本机上测试。</w:t>
      </w:r>
    </w:p>
    <w:p w14:paraId="46E0A362" w14:textId="77777777" w:rsidR="003821F5" w:rsidRDefault="00BA471B">
      <w:pPr>
        <w:pStyle w:val="1"/>
      </w:pPr>
      <w:bookmarkStart w:id="10" w:name="_Toc393891306"/>
      <w:r>
        <w:rPr>
          <w:rFonts w:hint="eastAsia"/>
        </w:rPr>
        <w:t>测试结果及分析</w:t>
      </w:r>
      <w:bookmarkEnd w:id="10"/>
    </w:p>
    <w:p w14:paraId="32E8B5BA" w14:textId="77777777" w:rsidR="003821F5" w:rsidRDefault="00BA471B">
      <w:pPr>
        <w:pStyle w:val="a5"/>
      </w:pPr>
      <w:r>
        <w:rPr>
          <w:rFonts w:hint="eastAsia"/>
        </w:rPr>
        <w:t>对于后端主要代码的测试：使用Junit4</w:t>
      </w:r>
    </w:p>
    <w:p w14:paraId="24907338" w14:textId="77777777" w:rsidR="003821F5" w:rsidRDefault="00BA471B">
      <w:pPr>
        <w:pStyle w:val="a5"/>
      </w:pPr>
      <w:r>
        <w:rPr>
          <w:noProof/>
        </w:rPr>
        <w:drawing>
          <wp:inline distT="0" distB="0" distL="114300" distR="114300" wp14:anchorId="39C23786" wp14:editId="6AD8F1D5">
            <wp:extent cx="5942965" cy="127381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EC3B" w14:textId="77777777" w:rsidR="003821F5" w:rsidRDefault="00BA471B">
      <w:pPr>
        <w:pStyle w:val="a5"/>
      </w:pPr>
      <w:r>
        <w:rPr>
          <w:noProof/>
        </w:rPr>
        <w:drawing>
          <wp:inline distT="0" distB="0" distL="114300" distR="114300" wp14:anchorId="1FC276A3" wp14:editId="024E013E">
            <wp:extent cx="5937250" cy="59055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78D0" w14:textId="77777777" w:rsidR="003821F5" w:rsidRDefault="00BA471B">
      <w:pPr>
        <w:pStyle w:val="a5"/>
      </w:pPr>
      <w:r>
        <w:rPr>
          <w:noProof/>
        </w:rPr>
        <w:drawing>
          <wp:inline distT="0" distB="0" distL="114300" distR="114300" wp14:anchorId="05925994" wp14:editId="5A834321">
            <wp:extent cx="5938520" cy="4318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9431" w14:textId="77777777" w:rsidR="003821F5" w:rsidRDefault="00BA471B">
      <w:pPr>
        <w:pStyle w:val="a5"/>
      </w:pPr>
      <w:r>
        <w:rPr>
          <w:rFonts w:hint="eastAsia"/>
        </w:rPr>
        <w:lastRenderedPageBreak/>
        <w:t>对于controller的测试中由于我们有一个</w:t>
      </w:r>
      <w:proofErr w:type="spellStart"/>
      <w:r>
        <w:rPr>
          <w:rFonts w:hint="eastAsia"/>
        </w:rPr>
        <w:t>JaccountController</w:t>
      </w:r>
      <w:proofErr w:type="spellEnd"/>
      <w:r>
        <w:rPr>
          <w:rFonts w:hint="eastAsia"/>
        </w:rPr>
        <w:t>需要一个从网络信息中心传回的code作为参数，不适合测试，因此测试代码覆盖率较低。</w:t>
      </w:r>
    </w:p>
    <w:p w14:paraId="78D7B9FE" w14:textId="77777777" w:rsidR="003821F5" w:rsidRDefault="00BA471B">
      <w:pPr>
        <w:pStyle w:val="a5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，对主要的</w:t>
      </w:r>
      <w:proofErr w:type="spellStart"/>
      <w:r>
        <w:rPr>
          <w:rFonts w:hint="eastAsia"/>
        </w:rPr>
        <w:t>CourseServiceImpl,UserServiceImpl</w:t>
      </w:r>
      <w:proofErr w:type="spellEnd"/>
      <w:r>
        <w:rPr>
          <w:rFonts w:hint="eastAsia"/>
        </w:rPr>
        <w:t>都做了详细测试，代码覆盖率达到了91%。</w:t>
      </w:r>
    </w:p>
    <w:p w14:paraId="07074D33" w14:textId="77777777" w:rsidR="003821F5" w:rsidRDefault="003821F5">
      <w:pPr>
        <w:pStyle w:val="a5"/>
      </w:pPr>
    </w:p>
    <w:p w14:paraId="3E294936" w14:textId="77777777" w:rsidR="003821F5" w:rsidRDefault="00BA471B">
      <w:pPr>
        <w:pStyle w:val="a5"/>
      </w:pPr>
      <w:r>
        <w:rPr>
          <w:rFonts w:hint="eastAsia"/>
        </w:rPr>
        <w:t>对于后端接口的测试：使用Postman的</w:t>
      </w:r>
      <w:proofErr w:type="spellStart"/>
      <w:r>
        <w:rPr>
          <w:rFonts w:hint="eastAsia"/>
        </w:rPr>
        <w:t>newman</w:t>
      </w:r>
      <w:proofErr w:type="spellEnd"/>
      <w:r>
        <w:rPr>
          <w:rFonts w:hint="eastAsia"/>
        </w:rPr>
        <w:t>测试接口</w:t>
      </w:r>
    </w:p>
    <w:p w14:paraId="50EA727C" w14:textId="77777777" w:rsidR="003821F5" w:rsidRDefault="00BA471B">
      <w:pPr>
        <w:pStyle w:val="a5"/>
      </w:pPr>
      <w:r>
        <w:rPr>
          <w:rFonts w:hint="eastAsia"/>
        </w:rPr>
        <w:t>课程查询接口：</w:t>
      </w:r>
    </w:p>
    <w:p w14:paraId="4D36DF08" w14:textId="77777777" w:rsidR="003821F5" w:rsidRDefault="00BA471B">
      <w:pPr>
        <w:pStyle w:val="a5"/>
      </w:pPr>
      <w:r>
        <w:rPr>
          <w:noProof/>
        </w:rPr>
        <w:drawing>
          <wp:inline distT="0" distB="0" distL="114300" distR="114300" wp14:anchorId="78B33AF1" wp14:editId="3298E772">
            <wp:extent cx="5173133" cy="20031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031" cy="20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0388" w14:textId="77777777" w:rsidR="003821F5" w:rsidRDefault="003821F5">
      <w:pPr>
        <w:pStyle w:val="a5"/>
      </w:pPr>
    </w:p>
    <w:p w14:paraId="06EF5924" w14:textId="77777777" w:rsidR="003821F5" w:rsidRDefault="00BA471B">
      <w:pPr>
        <w:widowControl/>
        <w:spacing w:line="240" w:lineRule="auto"/>
      </w:pPr>
      <w:r>
        <w:rPr>
          <w:rFonts w:hint="eastAsia"/>
        </w:rPr>
        <w:lastRenderedPageBreak/>
        <w:t>对于前端代码的测试： 使用</w:t>
      </w:r>
      <w:r>
        <w:t xml:space="preserve">Jest </w:t>
      </w:r>
      <w:r>
        <w:rPr>
          <w:rFonts w:hint="eastAsia"/>
        </w:rPr>
        <w:t>框架测试</w:t>
      </w: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2224B8EF" wp14:editId="75D7794B">
            <wp:extent cx="5524500" cy="6166485"/>
            <wp:effectExtent l="0" t="0" r="0" b="5715"/>
            <wp:docPr id="4" name="图片 4" descr="C:\Users\dell\AppData\Roaming\Tencent\Users\771906409\TIM\WinTemp\RichOle\M2%)7D6_(_}[}FO}NZDF(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dell\AppData\Roaming\Tencent\Users\771906409\TIM\WinTemp\RichOle\M2%)7D6_(_}[}FO}NZDF([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578" cy="61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66553598" wp14:editId="6DF5F217">
            <wp:extent cx="4907280" cy="1562100"/>
            <wp:effectExtent l="0" t="0" r="7620" b="0"/>
            <wp:docPr id="3" name="图片 3" descr="C:\Users\dell\AppData\Roaming\Tencent\Users\771906409\TIM\WinTemp\RichOle\LW2(8B17(2IDJ6XJYL50F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ell\AppData\Roaming\Tencent\Users\771906409\TIM\WinTemp\RichOle\LW2(8B17(2IDJ6XJYL50F}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80AA" w14:textId="77777777" w:rsidR="003821F5" w:rsidRDefault="00BA471B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int="eastAsia"/>
        </w:rPr>
        <w:lastRenderedPageBreak/>
        <w:t>对所有渲染页面使用快照S</w:t>
      </w:r>
      <w:r>
        <w:t>napshot</w:t>
      </w:r>
      <w:r>
        <w:rPr>
          <w:rFonts w:hint="eastAsia"/>
        </w:rPr>
        <w:t>测试；将业务逻辑从组件中抽离并模块化，对逻辑使用逻辑测试。</w:t>
      </w:r>
    </w:p>
    <w:p w14:paraId="30C3B148" w14:textId="77777777" w:rsidR="003821F5" w:rsidRDefault="003821F5">
      <w:pPr>
        <w:pStyle w:val="a5"/>
      </w:pPr>
    </w:p>
    <w:p w14:paraId="5E74E17C" w14:textId="77777777" w:rsidR="003821F5" w:rsidRDefault="00BA471B">
      <w:pPr>
        <w:pStyle w:val="2"/>
        <w:rPr>
          <w:rFonts w:ascii="Arial" w:hAnsi="Arial"/>
          <w:snapToGrid/>
        </w:rPr>
      </w:pPr>
      <w:bookmarkStart w:id="11" w:name="_Toc393891307"/>
      <w:r>
        <w:rPr>
          <w:rFonts w:ascii="Arial" w:hAnsi="Arial" w:hint="eastAsia"/>
          <w:snapToGrid/>
        </w:rPr>
        <w:t>需求覆盖率及缺陷分布</w:t>
      </w:r>
      <w:bookmarkEnd w:id="11"/>
    </w:p>
    <w:p w14:paraId="44FB3314" w14:textId="77777777" w:rsidR="003821F5" w:rsidRDefault="003821F5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E368B8" w14:textId="77777777" w:rsidR="003821F5" w:rsidRDefault="00BA471B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9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946"/>
        <w:gridCol w:w="1600"/>
      </w:tblGrid>
      <w:tr w:rsidR="003821F5" w14:paraId="27EA9455" w14:textId="77777777">
        <w:tc>
          <w:tcPr>
            <w:tcW w:w="3916" w:type="dxa"/>
            <w:gridSpan w:val="2"/>
            <w:shd w:val="clear" w:color="auto" w:fill="E7E6E6" w:themeFill="background2"/>
          </w:tcPr>
          <w:p w14:paraId="76354E9B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6158292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323F1B64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3A0AAB03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464F6A35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FAA3E1B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46" w:type="dxa"/>
            <w:shd w:val="clear" w:color="auto" w:fill="E7E6E6" w:themeFill="background2"/>
          </w:tcPr>
          <w:p w14:paraId="711D7D41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0" w:type="dxa"/>
            <w:shd w:val="clear" w:color="auto" w:fill="E7E6E6" w:themeFill="background2"/>
          </w:tcPr>
          <w:p w14:paraId="135B12BD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3821F5" w14:paraId="68107A05" w14:textId="77777777">
        <w:tc>
          <w:tcPr>
            <w:tcW w:w="993" w:type="dxa"/>
            <w:vMerge w:val="restart"/>
          </w:tcPr>
          <w:p w14:paraId="6D495924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31EDB93C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课程查询</w:t>
            </w:r>
          </w:p>
        </w:tc>
        <w:tc>
          <w:tcPr>
            <w:tcW w:w="979" w:type="dxa"/>
          </w:tcPr>
          <w:p w14:paraId="07E7EFB8" w14:textId="77777777" w:rsidR="003821F5" w:rsidRDefault="00BA471B">
            <w:pPr>
              <w:spacing w:after="120"/>
              <w:jc w:val="both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67E40CCE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2CC260F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946" w:type="dxa"/>
          </w:tcPr>
          <w:p w14:paraId="5CDCE484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13%</w:t>
            </w:r>
          </w:p>
        </w:tc>
        <w:tc>
          <w:tcPr>
            <w:tcW w:w="1600" w:type="dxa"/>
          </w:tcPr>
          <w:p w14:paraId="21377858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当查询参数为空时会返回所有的课程信息，这对项目性能有影响，需要更改</w:t>
            </w:r>
          </w:p>
        </w:tc>
      </w:tr>
      <w:tr w:rsidR="003821F5" w14:paraId="324D88F6" w14:textId="77777777">
        <w:tc>
          <w:tcPr>
            <w:tcW w:w="993" w:type="dxa"/>
            <w:vMerge/>
          </w:tcPr>
          <w:p w14:paraId="5B25F88B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ABCC775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用户获取课程详细信息</w:t>
            </w:r>
          </w:p>
        </w:tc>
        <w:tc>
          <w:tcPr>
            <w:tcW w:w="979" w:type="dxa"/>
          </w:tcPr>
          <w:p w14:paraId="173CC0FA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0C3F8C3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92AFE52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46" w:type="dxa"/>
          </w:tcPr>
          <w:p w14:paraId="116B7372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600" w:type="dxa"/>
          </w:tcPr>
          <w:p w14:paraId="6238A637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21F5" w14:paraId="54D9BC6B" w14:textId="77777777">
        <w:tc>
          <w:tcPr>
            <w:tcW w:w="993" w:type="dxa"/>
            <w:vMerge/>
          </w:tcPr>
          <w:p w14:paraId="638C1E4E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173877B" w14:textId="77777777" w:rsidR="003821F5" w:rsidRDefault="00BA471B">
            <w:pPr>
              <w:spacing w:after="120"/>
              <w:ind w:firstLineChars="500" w:firstLine="1000"/>
              <w:jc w:val="both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用户登录</w:t>
            </w:r>
          </w:p>
        </w:tc>
        <w:tc>
          <w:tcPr>
            <w:tcW w:w="979" w:type="dxa"/>
          </w:tcPr>
          <w:p w14:paraId="182137CD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D667D34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70%</w:t>
            </w:r>
          </w:p>
        </w:tc>
        <w:tc>
          <w:tcPr>
            <w:tcW w:w="1112" w:type="dxa"/>
          </w:tcPr>
          <w:p w14:paraId="6FDE0389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46" w:type="dxa"/>
          </w:tcPr>
          <w:p w14:paraId="333AA232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600" w:type="dxa"/>
          </w:tcPr>
          <w:p w14:paraId="6B6D22B7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由于用户</w:t>
            </w:r>
            <w:proofErr w:type="spellStart"/>
            <w:r>
              <w:rPr>
                <w:rFonts w:ascii="Times New Roman" w:hint="eastAsia"/>
                <w:snapToGrid/>
              </w:rPr>
              <w:t>Jaccount</w:t>
            </w:r>
            <w:proofErr w:type="spellEnd"/>
            <w:r>
              <w:rPr>
                <w:rFonts w:ascii="Times New Roman" w:hint="eastAsia"/>
                <w:snapToGrid/>
              </w:rPr>
              <w:t>登录需要调用特殊接口，获得特定参数，没有进行测试</w:t>
            </w:r>
          </w:p>
        </w:tc>
      </w:tr>
      <w:tr w:rsidR="003821F5" w14:paraId="5AE3C006" w14:textId="77777777">
        <w:tc>
          <w:tcPr>
            <w:tcW w:w="993" w:type="dxa"/>
            <w:vMerge/>
          </w:tcPr>
          <w:p w14:paraId="401E2B1D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068D3FF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导入课程数据</w:t>
            </w:r>
          </w:p>
        </w:tc>
        <w:tc>
          <w:tcPr>
            <w:tcW w:w="979" w:type="dxa"/>
          </w:tcPr>
          <w:p w14:paraId="3099BD06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4F54B6D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15B4993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946" w:type="dxa"/>
          </w:tcPr>
          <w:p w14:paraId="46224FFD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20%</w:t>
            </w:r>
          </w:p>
        </w:tc>
        <w:tc>
          <w:tcPr>
            <w:tcW w:w="1600" w:type="dxa"/>
          </w:tcPr>
          <w:p w14:paraId="2D63709B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缺陷主要产生于解析课程数据时，例如将课程学分转为了整型，缺少了课程备注。</w:t>
            </w:r>
          </w:p>
        </w:tc>
      </w:tr>
      <w:tr w:rsidR="003821F5" w14:paraId="64D65741" w14:textId="77777777">
        <w:tc>
          <w:tcPr>
            <w:tcW w:w="993" w:type="dxa"/>
          </w:tcPr>
          <w:p w14:paraId="6E4A9E96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B2DCB9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查看课程表</w:t>
            </w:r>
          </w:p>
        </w:tc>
        <w:tc>
          <w:tcPr>
            <w:tcW w:w="979" w:type="dxa"/>
          </w:tcPr>
          <w:p w14:paraId="4BCA8557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36A362B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CACE81D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46" w:type="dxa"/>
          </w:tcPr>
          <w:p w14:paraId="605167DE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600" w:type="dxa"/>
          </w:tcPr>
          <w:p w14:paraId="2E0A867E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21F5" w14:paraId="2AE874BA" w14:textId="77777777">
        <w:tc>
          <w:tcPr>
            <w:tcW w:w="993" w:type="dxa"/>
            <w:vMerge w:val="restart"/>
          </w:tcPr>
          <w:p w14:paraId="0DDE3D65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1E60AEF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113E31FE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A109579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0942FF47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4802BC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679DCC1F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 w14:paraId="2BACBBB2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 w14:paraId="1CA96DDD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21F5" w14:paraId="675E93EA" w14:textId="77777777">
        <w:tc>
          <w:tcPr>
            <w:tcW w:w="993" w:type="dxa"/>
            <w:vMerge/>
          </w:tcPr>
          <w:p w14:paraId="32D2DB50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E345A70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97E5461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E77D0FA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7598C216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 w14:paraId="005AB9D6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 w14:paraId="3397F353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21F5" w14:paraId="55576168" w14:textId="77777777">
        <w:tc>
          <w:tcPr>
            <w:tcW w:w="993" w:type="dxa"/>
            <w:vMerge/>
          </w:tcPr>
          <w:p w14:paraId="325D5B4A" w14:textId="77777777" w:rsidR="003821F5" w:rsidRDefault="003821F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283F335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5B16237A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B5BD662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D3C705B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46" w:type="dxa"/>
          </w:tcPr>
          <w:p w14:paraId="62AF052F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0" w:type="dxa"/>
          </w:tcPr>
          <w:p w14:paraId="6F66C9C4" w14:textId="77777777" w:rsidR="003821F5" w:rsidRDefault="003821F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821F5" w14:paraId="41B2D8BB" w14:textId="77777777">
        <w:tc>
          <w:tcPr>
            <w:tcW w:w="993" w:type="dxa"/>
          </w:tcPr>
          <w:p w14:paraId="1440C0B4" w14:textId="77777777" w:rsidR="003821F5" w:rsidRDefault="003821F5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32D7EC7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53655369" w14:textId="77777777" w:rsidR="003821F5" w:rsidRDefault="003821F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13DC90B" w14:textId="77777777" w:rsidR="003821F5" w:rsidRDefault="003821F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6A56AC65" w14:textId="77777777" w:rsidR="003821F5" w:rsidRDefault="003821F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46" w:type="dxa"/>
          </w:tcPr>
          <w:p w14:paraId="1A209335" w14:textId="77777777" w:rsidR="003821F5" w:rsidRDefault="003821F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0" w:type="dxa"/>
          </w:tcPr>
          <w:p w14:paraId="6EBC1D09" w14:textId="77777777" w:rsidR="003821F5" w:rsidRDefault="003821F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3821F5" w14:paraId="0433A5E1" w14:textId="77777777">
        <w:tc>
          <w:tcPr>
            <w:tcW w:w="993" w:type="dxa"/>
          </w:tcPr>
          <w:p w14:paraId="05315E85" w14:textId="77777777" w:rsidR="003821F5" w:rsidRDefault="003821F5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203CCF6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76DADF7E" w14:textId="77777777" w:rsidR="003821F5" w:rsidRDefault="00BA471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11</w:t>
            </w:r>
          </w:p>
        </w:tc>
        <w:tc>
          <w:tcPr>
            <w:tcW w:w="1116" w:type="dxa"/>
          </w:tcPr>
          <w:p w14:paraId="45BCD4B7" w14:textId="77777777" w:rsidR="003821F5" w:rsidRDefault="00BA471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97%</w:t>
            </w:r>
          </w:p>
        </w:tc>
        <w:tc>
          <w:tcPr>
            <w:tcW w:w="1112" w:type="dxa"/>
          </w:tcPr>
          <w:p w14:paraId="783958B4" w14:textId="77777777" w:rsidR="003821F5" w:rsidRDefault="00BA471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7</w:t>
            </w:r>
          </w:p>
        </w:tc>
        <w:tc>
          <w:tcPr>
            <w:tcW w:w="946" w:type="dxa"/>
          </w:tcPr>
          <w:p w14:paraId="4B0CE4A1" w14:textId="77777777" w:rsidR="003821F5" w:rsidRDefault="00BA471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9%</w:t>
            </w:r>
          </w:p>
        </w:tc>
        <w:tc>
          <w:tcPr>
            <w:tcW w:w="1600" w:type="dxa"/>
          </w:tcPr>
          <w:p w14:paraId="48ABDC6A" w14:textId="77777777" w:rsidR="003821F5" w:rsidRDefault="003821F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C6F5445" w14:textId="77777777" w:rsidR="003821F5" w:rsidRDefault="003821F5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600C95C" w14:textId="77777777" w:rsidR="003821F5" w:rsidRDefault="00BA471B">
      <w:pPr>
        <w:pStyle w:val="2"/>
        <w:rPr>
          <w:snapToGrid/>
          <w:lang w:eastAsia="en-US"/>
        </w:rPr>
      </w:pPr>
      <w:bookmarkStart w:id="12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2"/>
      <w:proofErr w:type="spellEnd"/>
    </w:p>
    <w:p w14:paraId="4739B6A6" w14:textId="77777777" w:rsidR="003821F5" w:rsidRDefault="003821F5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C20CB2F" w14:textId="77777777" w:rsidR="003821F5" w:rsidRDefault="00BA471B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3821F5" w14:paraId="413D77BF" w14:textId="77777777">
        <w:tc>
          <w:tcPr>
            <w:tcW w:w="1596" w:type="dxa"/>
            <w:shd w:val="clear" w:color="auto" w:fill="E7E6E6" w:themeFill="background2"/>
          </w:tcPr>
          <w:p w14:paraId="611F8B7C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23703D8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39B293E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28A1D11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78A0472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4D95924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3821F5" w14:paraId="7CD2FA3C" w14:textId="77777777">
        <w:tc>
          <w:tcPr>
            <w:tcW w:w="1596" w:type="dxa"/>
          </w:tcPr>
          <w:p w14:paraId="6E27A0AB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缺陷个数</w:t>
            </w:r>
          </w:p>
        </w:tc>
        <w:tc>
          <w:tcPr>
            <w:tcW w:w="1438" w:type="dxa"/>
          </w:tcPr>
          <w:p w14:paraId="014BA880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E8BEB06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68C42BAE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14:paraId="48CCAA19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6EA64C88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</w:p>
        </w:tc>
      </w:tr>
      <w:tr w:rsidR="003821F5" w14:paraId="10E91D4A" w14:textId="77777777">
        <w:tc>
          <w:tcPr>
            <w:tcW w:w="1596" w:type="dxa"/>
          </w:tcPr>
          <w:p w14:paraId="44D6C150" w14:textId="77777777" w:rsidR="003821F5" w:rsidRDefault="00BA471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DC2FB17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C27AA2D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58B84DE6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80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31914A52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2DDCF67E" w14:textId="77777777" w:rsidR="003821F5" w:rsidRDefault="00BA471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5A15475E" w14:textId="77777777" w:rsidR="003821F5" w:rsidRDefault="003821F5">
      <w:pPr>
        <w:spacing w:after="120"/>
        <w:ind w:left="720"/>
        <w:rPr>
          <w:rFonts w:ascii="Times New Roman"/>
          <w:snapToGrid/>
          <w:color w:val="0000FF"/>
        </w:rPr>
      </w:pPr>
    </w:p>
    <w:p w14:paraId="7D5FD6C8" w14:textId="77777777" w:rsidR="003821F5" w:rsidRDefault="003821F5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0BFBD9A" w14:textId="77777777" w:rsidR="003821F5" w:rsidRDefault="00BA471B">
      <w:pPr>
        <w:pStyle w:val="1"/>
        <w:rPr>
          <w:rFonts w:ascii="Arial" w:hAnsi="Arial"/>
          <w:snapToGrid/>
        </w:rPr>
      </w:pPr>
      <w:bookmarkStart w:id="13" w:name="_Toc393891309"/>
      <w:r>
        <w:rPr>
          <w:rFonts w:ascii="Arial" w:hAnsi="Arial" w:hint="eastAsia"/>
          <w:snapToGrid/>
        </w:rPr>
        <w:t>缺陷清单</w:t>
      </w:r>
      <w:bookmarkEnd w:id="13"/>
    </w:p>
    <w:p w14:paraId="36D99C08" w14:textId="77777777" w:rsidR="003821F5" w:rsidRDefault="00BA471B">
      <w:pPr>
        <w:pStyle w:val="2"/>
        <w:rPr>
          <w:rFonts w:ascii="Arial" w:hAnsi="Arial"/>
          <w:snapToGrid/>
          <w:lang w:eastAsia="en-US"/>
        </w:rPr>
      </w:pPr>
      <w:bookmarkStart w:id="14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4"/>
      <w:proofErr w:type="spellEnd"/>
    </w:p>
    <w:p w14:paraId="5543A5A3" w14:textId="77777777" w:rsidR="003821F5" w:rsidRDefault="00BA471B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3821F5" w14:paraId="6731EFA8" w14:textId="77777777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1F364A0A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0C323B9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593E2BA0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11C748A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7BAFA826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CD2A7BA" w14:textId="77777777" w:rsidR="003821F5" w:rsidRDefault="003821F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8795007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410004FE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8CC660E" w14:textId="77777777" w:rsidR="003821F5" w:rsidRDefault="003821F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4740280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4190B30E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3821F5" w14:paraId="7EEC1665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FC7E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A15EF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5974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89A3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0B87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课程详情页退出缓慢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27A9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打开课程详情页选择退出时，需要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才能退出到查询页面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74B4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Testcase-003</w:t>
            </w:r>
          </w:p>
        </w:tc>
      </w:tr>
      <w:tr w:rsidR="003821F5" w14:paraId="3C22DAD3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42E62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2BAA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C5DC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9676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16E4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课程详情有异常信息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0392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课程单双周信息显示出？？？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AA3E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Testcase-003</w:t>
            </w:r>
          </w:p>
        </w:tc>
      </w:tr>
      <w:tr w:rsidR="003821F5" w14:paraId="63CEE00C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1A360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561BC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2432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3CCC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课程信息导入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4583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课程导入步骤不够自动化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7F8B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由于教务处不提供课程接口，需要拿到最新的</w:t>
            </w: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cookies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传给程序，让其得到课程信息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BFE0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Testcase001</w:t>
            </w:r>
          </w:p>
        </w:tc>
      </w:tr>
      <w:tr w:rsidR="003821F5" w14:paraId="7CA52DD1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06F3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562E8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34D2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54A1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课程信息导入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4D07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课程信息导入时的完整性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C349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课程信息导入时备注未考虑进去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94C6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Testcase001</w:t>
            </w:r>
          </w:p>
        </w:tc>
      </w:tr>
      <w:tr w:rsidR="003821F5" w14:paraId="44734EE2" w14:textId="77777777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BAC7A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4A068" w14:textId="77777777" w:rsidR="003821F5" w:rsidRDefault="00BA471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8B0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68C9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C07C" w14:textId="77777777" w:rsidR="003821F5" w:rsidRDefault="00BA471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登陆完成，没有过渡页面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2A3E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/>
                <w:color w:val="000000"/>
                <w:sz w:val="21"/>
                <w:szCs w:val="21"/>
              </w:rPr>
              <w:t>J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account</w:t>
            </w:r>
            <w:proofErr w:type="spellEnd"/>
            <w:r>
              <w:rPr>
                <w:rFonts w:ascii="Times New Roman" w:hint="eastAsia"/>
                <w:color w:val="000000"/>
                <w:sz w:val="21"/>
                <w:szCs w:val="21"/>
              </w:rPr>
              <w:t>登陆完成，并返回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后，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会在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login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界面停留短暂时间，此时使用过渡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页更为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合理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5427" w14:textId="77777777" w:rsidR="003821F5" w:rsidRDefault="00BA47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Test-007</w:t>
            </w:r>
          </w:p>
        </w:tc>
      </w:tr>
    </w:tbl>
    <w:p w14:paraId="16A6118A" w14:textId="77777777" w:rsidR="003821F5" w:rsidRDefault="003821F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BA203" w14:textId="77777777" w:rsidR="003821F5" w:rsidRDefault="00BA471B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14:paraId="7F8346D8" w14:textId="77777777" w:rsidR="003821F5" w:rsidRDefault="00BA471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14:paraId="6A41D31D" w14:textId="77777777" w:rsidR="003821F5" w:rsidRDefault="00BA471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14:paraId="7A4CE91B" w14:textId="77777777" w:rsidR="003821F5" w:rsidRDefault="00BA471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397AE63" w14:textId="77777777" w:rsidR="003821F5" w:rsidRDefault="00BA471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D09F64A" w14:textId="77777777" w:rsidR="003821F5" w:rsidRDefault="00BA471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23A4522" w14:textId="77777777" w:rsidR="003821F5" w:rsidRDefault="00BA471B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07AF16F" w14:textId="77777777" w:rsidR="003821F5" w:rsidRDefault="003821F5">
      <w:pPr>
        <w:ind w:left="360"/>
        <w:rPr>
          <w:rFonts w:ascii="Times New Roman"/>
          <w:snapToGrid/>
        </w:rPr>
      </w:pPr>
    </w:p>
    <w:p w14:paraId="778CFF1F" w14:textId="77777777" w:rsidR="003821F5" w:rsidRDefault="00BA471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7243342" w14:textId="77777777" w:rsidR="003821F5" w:rsidRDefault="00BA471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14:paraId="42CF5380" w14:textId="77777777" w:rsidR="003821F5" w:rsidRDefault="00BA471B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6C33E54" w14:textId="77777777" w:rsidR="003821F5" w:rsidRDefault="003821F5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B3AD46A" w14:textId="77777777" w:rsidR="003821F5" w:rsidRDefault="003821F5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AF3AD52" w14:textId="77777777" w:rsidR="003821F5" w:rsidRDefault="00BA471B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414CC8DA" w14:textId="77777777" w:rsidR="003821F5" w:rsidRDefault="00BA471B">
      <w:pPr>
        <w:pStyle w:val="a5"/>
      </w:pPr>
      <w:r>
        <w:rPr>
          <w:rFonts w:hint="eastAsia"/>
        </w:rPr>
        <w:t>本次测试主要是针对于迭代一要实现功能的功能测试，尚未实现性能测试，可靠性测试。通过不断地测试与开发，修改了很多潜在的bug，对于项目的主逻辑部分测试覆盖率较高。这次测试主要针对的模块是迭代一中课程导入，用户登录，查看课表，搜索课程，查看课程这些较为基础的功能。之后的功能需要在此基础上拓展，测试为之后的开发提供了保障。下一次迭代我们应该更强调以测试驱动开发，使用自动化测试工具，让前后端的测试更轻松。</w:t>
      </w:r>
    </w:p>
    <w:sectPr w:rsidR="003821F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F5B4C" w14:textId="77777777" w:rsidR="0094421B" w:rsidRDefault="0094421B">
      <w:pPr>
        <w:spacing w:line="240" w:lineRule="auto"/>
      </w:pPr>
      <w:r>
        <w:separator/>
      </w:r>
    </w:p>
  </w:endnote>
  <w:endnote w:type="continuationSeparator" w:id="0">
    <w:p w14:paraId="401E6646" w14:textId="77777777" w:rsidR="0094421B" w:rsidRDefault="00944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821F5" w14:paraId="49C32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A4BB6" w14:textId="77777777" w:rsidR="003821F5" w:rsidRDefault="003821F5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776BD8" w14:textId="77777777" w:rsidR="003821F5" w:rsidRDefault="003821F5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1186E" w14:textId="77777777" w:rsidR="003821F5" w:rsidRDefault="00BA471B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5DE66156" w14:textId="77777777" w:rsidR="003821F5" w:rsidRDefault="003821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9E395" w14:textId="77777777" w:rsidR="0094421B" w:rsidRDefault="0094421B">
      <w:pPr>
        <w:spacing w:line="240" w:lineRule="auto"/>
      </w:pPr>
      <w:r>
        <w:separator/>
      </w:r>
    </w:p>
  </w:footnote>
  <w:footnote w:type="continuationSeparator" w:id="0">
    <w:p w14:paraId="2F9D1FCE" w14:textId="77777777" w:rsidR="0094421B" w:rsidRDefault="00944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821F5" w14:paraId="042F30DD" w14:textId="77777777">
      <w:tc>
        <w:tcPr>
          <w:tcW w:w="6379" w:type="dxa"/>
        </w:tcPr>
        <w:p w14:paraId="700E4B8D" w14:textId="77777777" w:rsidR="003821F5" w:rsidRDefault="00BA471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F755AF4" w14:textId="77777777" w:rsidR="003821F5" w:rsidRDefault="00BA471B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3821F5" w14:paraId="6615830B" w14:textId="77777777">
      <w:tc>
        <w:tcPr>
          <w:tcW w:w="6379" w:type="dxa"/>
        </w:tcPr>
        <w:p w14:paraId="21724942" w14:textId="77777777" w:rsidR="003821F5" w:rsidRDefault="00BA471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8711A94" w14:textId="77777777" w:rsidR="003821F5" w:rsidRDefault="00BA471B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</w:t>
          </w:r>
          <w:proofErr w:type="spellStart"/>
          <w:r>
            <w:rPr>
              <w:rFonts w:ascii="Times New Roman"/>
            </w:rPr>
            <w:t>yyyy</w:t>
          </w:r>
          <w:proofErr w:type="spellEnd"/>
          <w:r>
            <w:rPr>
              <w:rFonts w:ascii="Times New Roman"/>
            </w:rPr>
            <w:t>&gt;</w:t>
          </w:r>
        </w:p>
      </w:tc>
    </w:tr>
    <w:tr w:rsidR="003821F5" w14:paraId="5FC594CC" w14:textId="77777777">
      <w:tc>
        <w:tcPr>
          <w:tcW w:w="9558" w:type="dxa"/>
          <w:gridSpan w:val="2"/>
        </w:tcPr>
        <w:p w14:paraId="625130AF" w14:textId="77777777" w:rsidR="003821F5" w:rsidRDefault="00BA471B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9EA2D2D" w14:textId="77777777" w:rsidR="003821F5" w:rsidRDefault="003821F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52D12"/>
    <w:rsid w:val="0016113A"/>
    <w:rsid w:val="00162D65"/>
    <w:rsid w:val="00190CF2"/>
    <w:rsid w:val="001A10B9"/>
    <w:rsid w:val="001B5163"/>
    <w:rsid w:val="001F2D91"/>
    <w:rsid w:val="002017A5"/>
    <w:rsid w:val="002866D0"/>
    <w:rsid w:val="00292D69"/>
    <w:rsid w:val="002E71CC"/>
    <w:rsid w:val="0030153D"/>
    <w:rsid w:val="00307DC6"/>
    <w:rsid w:val="00320074"/>
    <w:rsid w:val="0035274A"/>
    <w:rsid w:val="003821F5"/>
    <w:rsid w:val="003A09BF"/>
    <w:rsid w:val="003B6ADF"/>
    <w:rsid w:val="003E7102"/>
    <w:rsid w:val="003F4A24"/>
    <w:rsid w:val="004222F3"/>
    <w:rsid w:val="00435AAB"/>
    <w:rsid w:val="004B0E53"/>
    <w:rsid w:val="004D536E"/>
    <w:rsid w:val="004E647B"/>
    <w:rsid w:val="00555086"/>
    <w:rsid w:val="00562AE3"/>
    <w:rsid w:val="005E7E40"/>
    <w:rsid w:val="0060630B"/>
    <w:rsid w:val="006104D3"/>
    <w:rsid w:val="006128B3"/>
    <w:rsid w:val="00614542"/>
    <w:rsid w:val="00625BB9"/>
    <w:rsid w:val="006515D1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B156E"/>
    <w:rsid w:val="007F0A31"/>
    <w:rsid w:val="007F35AF"/>
    <w:rsid w:val="00803AB5"/>
    <w:rsid w:val="008136A6"/>
    <w:rsid w:val="008273F3"/>
    <w:rsid w:val="00836E8B"/>
    <w:rsid w:val="00844740"/>
    <w:rsid w:val="008A050A"/>
    <w:rsid w:val="008E1AA7"/>
    <w:rsid w:val="0094421B"/>
    <w:rsid w:val="00955DC2"/>
    <w:rsid w:val="0095686C"/>
    <w:rsid w:val="009A01E2"/>
    <w:rsid w:val="009A3432"/>
    <w:rsid w:val="009C7261"/>
    <w:rsid w:val="00A07A93"/>
    <w:rsid w:val="00A25C0D"/>
    <w:rsid w:val="00A43755"/>
    <w:rsid w:val="00A576D8"/>
    <w:rsid w:val="00A6368F"/>
    <w:rsid w:val="00A76715"/>
    <w:rsid w:val="00AB65D6"/>
    <w:rsid w:val="00AF2E76"/>
    <w:rsid w:val="00B01E70"/>
    <w:rsid w:val="00B1413F"/>
    <w:rsid w:val="00B46746"/>
    <w:rsid w:val="00B4737F"/>
    <w:rsid w:val="00B54364"/>
    <w:rsid w:val="00B65D67"/>
    <w:rsid w:val="00B90DCB"/>
    <w:rsid w:val="00BA471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16815472"/>
    <w:rsid w:val="19E42842"/>
    <w:rsid w:val="3B584A8E"/>
    <w:rsid w:val="489903B3"/>
    <w:rsid w:val="55A8252B"/>
    <w:rsid w:val="5D15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198CB"/>
  <w15:docId w15:val="{5EFE34C5-F9CD-49EA-B2BA-CC6988B3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semiHidden="1" w:qFormat="1"/>
    <w:lsdException w:name="toc 4" w:semiHidden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footnote text" w:semiHidden="1"/>
    <w:lsdException w:name="footer" w:qFormat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152</TotalTime>
  <Pages>8</Pages>
  <Words>485</Words>
  <Characters>2771</Characters>
  <Application>Microsoft Office Word</Application>
  <DocSecurity>0</DocSecurity>
  <Lines>23</Lines>
  <Paragraphs>6</Paragraphs>
  <ScaleCrop>false</ScaleCrop>
  <Company>&lt;SJTU&gt;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ZY</cp:lastModifiedBy>
  <cp:revision>1</cp:revision>
  <dcterms:created xsi:type="dcterms:W3CDTF">2014-07-21T08:17:00Z</dcterms:created>
  <dcterms:modified xsi:type="dcterms:W3CDTF">2019-07-22T08:28:00Z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